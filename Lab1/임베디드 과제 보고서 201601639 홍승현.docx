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14:paraId="555E69C1" w14:textId="77777777" w:rsidR="00135301" w:rsidRDefault="00DF12C3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0AB0B02" wp14:editId="55E7AD04">
                    <wp:simplePos x="0" y="0"/>
                    <wp:positionH relativeFrom="page">
                      <wp:posOffset>723900</wp:posOffset>
                    </wp:positionH>
                    <wp:positionV relativeFrom="margin">
                      <wp:posOffset>314325</wp:posOffset>
                    </wp:positionV>
                    <wp:extent cx="5963478" cy="6987540"/>
                    <wp:effectExtent l="0" t="0" r="0" b="381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63478" cy="69875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21B8395" w14:textId="3FA966B9" w:rsidR="00C87C24" w:rsidRPr="00741481" w:rsidRDefault="00EC0CEF">
                                <w:pPr>
                                  <w:pStyle w:val="affff5"/>
                                  <w:rPr>
                                    <w:sz w:val="104"/>
                                    <w:szCs w:val="4"/>
                                  </w:rPr>
                                </w:pPr>
                                <w:sdt>
                                  <w:sdtPr>
                                    <w:rPr>
                                      <w:sz w:val="104"/>
                                      <w:szCs w:val="4"/>
                                    </w:rPr>
                                    <w:alias w:val="Title"/>
                                    <w:tag w:val=""/>
                                    <w:id w:val="701364701"/>
                                    <w:placeholder>
                                      <w:docPart w:val="E5EC7E06460844A8AF6EA8F920271A1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A1E4C">
                                      <w:rPr>
                                        <w:sz w:val="104"/>
                                        <w:szCs w:val="4"/>
                                        <w:lang w:eastAsia="ko-KR"/>
                                      </w:rPr>
                                      <w:t>embeded system</w:t>
                                    </w:r>
                                    <w:r w:rsidR="006A1E4C" w:rsidRPr="00741481">
                                      <w:rPr>
                                        <w:sz w:val="104"/>
                                        <w:szCs w:val="4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p w14:paraId="6493C856" w14:textId="024E0503" w:rsidR="00C87C24" w:rsidRDefault="00C87C24">
                                <w:pPr>
                                  <w:pStyle w:val="afffc"/>
                                </w:pPr>
                                <w:r>
                                  <w:rPr>
                                    <w:rFonts w:hint="eastAsia"/>
                                    <w:lang w:eastAsia="ko-KR"/>
                                  </w:rPr>
                                  <w:t>D</w:t>
                                </w:r>
                                <w:r>
                                  <w:rPr>
                                    <w:lang w:eastAsia="ko-KR"/>
                                  </w:rPr>
                                  <w:t>eadline</w:t>
                                </w:r>
                                <w:r>
                                  <w:t xml:space="preserve"> </w:t>
                                </w:r>
                                <w:sdt>
                                  <w:sdtPr>
                                    <w:alias w:val="Date"/>
                                    <w:id w:val="1417830956"/>
                                    <w:placeholder>
                                      <w:docPart w:val="67D11806F5EE47418842245AF6FFB3D6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5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BF518E">
                                      <w:t>2020</w:t>
                                    </w:r>
                                  </w:sdtContent>
                                </w:sdt>
                              </w:p>
                              <w:p w14:paraId="147989F3" w14:textId="18B79BFA" w:rsidR="00C87C24" w:rsidRDefault="00EC0CEF" w:rsidP="00B30839">
                                <w:pPr>
                                  <w:pStyle w:val="Abstract"/>
                                  <w:ind w:left="560" w:hangingChars="200" w:hanging="560"/>
                                </w:pPr>
                                <w:sdt>
                                  <w:sdtPr>
                                    <w:rPr>
                                      <w:lang w:eastAsia="ko-KR"/>
                                    </w:rPr>
                                    <w:alias w:val="Abstract"/>
                                    <w:id w:val="106622669"/>
                                    <w:placeholder>
                                      <w:docPart w:val="CEA5747537CE4B5C90D1A6D478B31FBE"/>
                                    </w:placeholder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[201601639 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>컴퓨터공학부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 xml:space="preserve"> 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>홍승현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]                                                                            </w:t>
                                    </w:r>
                                    <w:r w:rsidR="006A1E4C">
                                      <w:rPr>
                                        <w:lang w:eastAsia="ko-KR"/>
                                      </w:rPr>
                                      <w:t xml:space="preserve">    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 </w:t>
                                    </w:r>
                                    <w:r w:rsidR="006A1E4C">
                                      <w:rPr>
                                        <w:lang w:eastAsia="ko-KR"/>
                                      </w:rPr>
                                      <w:t>e-mail: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 cx_nf@naver.com                                        </w:t>
                                    </w:r>
                                    <w:proofErr w:type="gramStart"/>
                                    <w:r w:rsidR="00C87C24" w:rsidRPr="004D1FB8">
                                      <w:rPr>
                                        <w:lang w:eastAsia="ko-KR"/>
                                      </w:rPr>
                                      <w:t>Contact :</w:t>
                                    </w:r>
                                    <w:proofErr w:type="gramEnd"/>
                                    <w:r w:rsidR="00C87C24" w:rsidRPr="004D1FB8">
                                      <w:rPr>
                                        <w:lang w:eastAsia="ko-KR"/>
                                      </w:rPr>
                                      <w:t xml:space="preserve"> 010 – 4019 - 2514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AB0B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57pt;margin-top:24.75pt;width:469.55pt;height:550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" filled="f" stroked="f" strokeweight=".5pt">
                    <v:textbox inset="0,0,0,0">
                      <w:txbxContent>
                        <w:p w14:paraId="321B8395" w14:textId="3FA966B9" w:rsidR="00C87C24" w:rsidRPr="00741481" w:rsidRDefault="00EC0CEF">
                          <w:pPr>
                            <w:pStyle w:val="affff5"/>
                            <w:rPr>
                              <w:sz w:val="104"/>
                              <w:szCs w:val="4"/>
                            </w:rPr>
                          </w:pPr>
                          <w:sdt>
                            <w:sdtPr>
                              <w:rPr>
                                <w:sz w:val="104"/>
                                <w:szCs w:val="4"/>
                              </w:rPr>
                              <w:alias w:val="Title"/>
                              <w:tag w:val=""/>
                              <w:id w:val="701364701"/>
                              <w:placeholder>
                                <w:docPart w:val="E5EC7E06460844A8AF6EA8F920271A1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A1E4C">
                                <w:rPr>
                                  <w:sz w:val="104"/>
                                  <w:szCs w:val="4"/>
                                  <w:lang w:eastAsia="ko-KR"/>
                                </w:rPr>
                                <w:t>embeded system</w:t>
                              </w:r>
                              <w:r w:rsidR="006A1E4C" w:rsidRPr="00741481">
                                <w:rPr>
                                  <w:sz w:val="104"/>
                                  <w:szCs w:val="4"/>
                                </w:rPr>
                                <w:t xml:space="preserve"> report</w:t>
                              </w:r>
                            </w:sdtContent>
                          </w:sdt>
                        </w:p>
                        <w:p w14:paraId="6493C856" w14:textId="024E0503" w:rsidR="00C87C24" w:rsidRDefault="00C87C24">
                          <w:pPr>
                            <w:pStyle w:val="afffc"/>
                          </w:pPr>
                          <w:r>
                            <w:rPr>
                              <w:rFonts w:hint="eastAsia"/>
                              <w:lang w:eastAsia="ko-KR"/>
                            </w:rPr>
                            <w:t>D</w:t>
                          </w:r>
                          <w:r>
                            <w:rPr>
                              <w:lang w:eastAsia="ko-KR"/>
                            </w:rPr>
                            <w:t>eadline</w:t>
                          </w:r>
                          <w:r>
                            <w:t xml:space="preserve"> </w:t>
                          </w:r>
                          <w:sdt>
                            <w:sdtPr>
                              <w:alias w:val="Date"/>
                              <w:id w:val="1417830956"/>
                              <w:placeholder>
                                <w:docPart w:val="67D11806F5EE47418842245AF6FFB3D6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5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BF518E">
                                <w:t>2020</w:t>
                              </w:r>
                            </w:sdtContent>
                          </w:sdt>
                        </w:p>
                        <w:p w14:paraId="147989F3" w14:textId="18B79BFA" w:rsidR="00C87C24" w:rsidRDefault="00EC0CEF" w:rsidP="00B30839">
                          <w:pPr>
                            <w:pStyle w:val="Abstract"/>
                            <w:ind w:left="560" w:hangingChars="200" w:hanging="560"/>
                          </w:pPr>
                          <w:sdt>
                            <w:sdtPr>
                              <w:rPr>
                                <w:lang w:eastAsia="ko-KR"/>
                              </w:rPr>
                              <w:alias w:val="Abstract"/>
                              <w:id w:val="106622669"/>
                              <w:placeholder>
                                <w:docPart w:val="CEA5747537CE4B5C90D1A6D478B31FBE"/>
                              </w:placeholder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C87C24">
                                <w:rPr>
                                  <w:lang w:eastAsia="ko-KR"/>
                                </w:rPr>
                                <w:t xml:space="preserve">[201601639 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>컴퓨터공학부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>홍승현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]                                                                            </w:t>
                              </w:r>
                              <w:r w:rsidR="006A1E4C">
                                <w:rPr>
                                  <w:lang w:eastAsia="ko-KR"/>
                                </w:rPr>
                                <w:t xml:space="preserve">    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 </w:t>
                              </w:r>
                              <w:r w:rsidR="006A1E4C">
                                <w:rPr>
                                  <w:lang w:eastAsia="ko-KR"/>
                                </w:rPr>
                                <w:t>e-mail: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 cx_nf@naver.com                                        </w:t>
                              </w:r>
                              <w:proofErr w:type="gramStart"/>
                              <w:r w:rsidR="00C87C24" w:rsidRPr="004D1FB8">
                                <w:rPr>
                                  <w:lang w:eastAsia="ko-KR"/>
                                </w:rPr>
                                <w:t>Contact :</w:t>
                              </w:r>
                              <w:proofErr w:type="gramEnd"/>
                              <w:r w:rsidR="00C87C24" w:rsidRPr="004D1FB8">
                                <w:rPr>
                                  <w:lang w:eastAsia="ko-KR"/>
                                </w:rPr>
                                <w:t xml:space="preserve"> 010 – 4019 - 2514</w:t>
                              </w:r>
                            </w:sdtContent>
                          </w:sdt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</w:p>
      </w:sdtContent>
    </w:sdt>
    <w:sdt>
      <w:sdtPr>
        <w:rPr>
          <w:sz w:val="20"/>
          <w:lang w:val="ko-KR" w:eastAsia="ko-KR"/>
        </w:rPr>
        <w:id w:val="1477030846"/>
        <w:docPartObj>
          <w:docPartGallery w:val="Table of Contents"/>
          <w:docPartUnique/>
        </w:docPartObj>
      </w:sdtPr>
      <w:sdtEndPr>
        <w:rPr>
          <w:b/>
          <w:bCs/>
          <w:lang w:eastAsia="ja-JP"/>
        </w:rPr>
      </w:sdtEndPr>
      <w:sdtContent>
        <w:p w14:paraId="3E5B6B39" w14:textId="0F79A6ED" w:rsidR="00FB3BF4" w:rsidRDefault="00FB3BF4">
          <w:pPr>
            <w:pStyle w:val="TOC"/>
          </w:pPr>
          <w:r>
            <w:rPr>
              <w:lang w:val="ko-KR" w:eastAsia="ko-KR"/>
            </w:rPr>
            <w:t>목</w:t>
          </w:r>
          <w:r w:rsidR="00AC11DF">
            <w:rPr>
              <w:rFonts w:hint="eastAsia"/>
              <w:lang w:val="ko-KR" w:eastAsia="ko-KR"/>
            </w:rPr>
            <w:t>차</w:t>
          </w:r>
        </w:p>
        <w:p w14:paraId="3A5A8FF7" w14:textId="7DCFEDDD" w:rsidR="00D9049F" w:rsidRDefault="00FB3BF4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154000" w:history="1">
            <w:r w:rsidR="00D9049F" w:rsidRPr="00123A8A">
              <w:rPr>
                <w:rStyle w:val="aff6"/>
                <w:lang w:eastAsia="ko-KR"/>
              </w:rPr>
              <w:t>설정</w:t>
            </w:r>
            <w:r w:rsidR="00D9049F">
              <w:rPr>
                <w:webHidden/>
              </w:rPr>
              <w:tab/>
            </w:r>
            <w:r w:rsidR="00D9049F">
              <w:rPr>
                <w:webHidden/>
              </w:rPr>
              <w:fldChar w:fldCharType="begin"/>
            </w:r>
            <w:r w:rsidR="00D9049F">
              <w:rPr>
                <w:webHidden/>
              </w:rPr>
              <w:instrText xml:space="preserve"> PAGEREF _Toc39154000 \h </w:instrText>
            </w:r>
            <w:r w:rsidR="00D9049F">
              <w:rPr>
                <w:webHidden/>
              </w:rPr>
            </w:r>
            <w:r w:rsidR="00D9049F">
              <w:rPr>
                <w:webHidden/>
              </w:rPr>
              <w:fldChar w:fldCharType="separate"/>
            </w:r>
            <w:r w:rsidR="00D9049F">
              <w:rPr>
                <w:webHidden/>
              </w:rPr>
              <w:t>1</w:t>
            </w:r>
            <w:r w:rsidR="00D9049F">
              <w:rPr>
                <w:webHidden/>
              </w:rPr>
              <w:fldChar w:fldCharType="end"/>
            </w:r>
          </w:hyperlink>
        </w:p>
        <w:p w14:paraId="3F51CB2D" w14:textId="3E56E293" w:rsidR="00D9049F" w:rsidRDefault="00D9049F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1" w:history="1">
            <w:r w:rsidRPr="00123A8A">
              <w:rPr>
                <w:rStyle w:val="aff6"/>
                <w:noProof/>
                <w:lang w:eastAsia="ko-KR"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C4C06" w14:textId="5A81DD03" w:rsidR="00D9049F" w:rsidRDefault="00D9049F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2" w:history="1">
            <w:r w:rsidRPr="00123A8A">
              <w:rPr>
                <w:rStyle w:val="aff6"/>
                <w:noProof/>
                <w:lang w:eastAsia="ko-KR"/>
              </w:rPr>
              <w:t xml:space="preserve">PIN </w:t>
            </w:r>
            <w:r w:rsidRPr="00123A8A">
              <w:rPr>
                <w:rStyle w:val="aff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D5160" w14:textId="7B9F4F9D" w:rsidR="00D9049F" w:rsidRDefault="00D9049F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3" w:history="1">
            <w:r w:rsidRPr="00123A8A">
              <w:rPr>
                <w:rStyle w:val="aff6"/>
                <w:noProof/>
                <w:lang w:eastAsia="ko-KR"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CFDA" w14:textId="619AAFB8" w:rsidR="00D9049F" w:rsidRDefault="00D9049F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4" w:history="1">
            <w:r w:rsidRPr="00123A8A">
              <w:rPr>
                <w:rStyle w:val="aff6"/>
                <w:noProof/>
                <w:lang w:eastAsia="ko-KR"/>
              </w:rPr>
              <w:t>Define</w:t>
            </w:r>
            <w:r w:rsidRPr="00123A8A">
              <w:rPr>
                <w:rStyle w:val="aff6"/>
                <w:noProof/>
                <w:lang w:eastAsia="ko-KR"/>
              </w:rPr>
              <w:t>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DC153" w14:textId="3238D884" w:rsidR="00D9049F" w:rsidRDefault="00D9049F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5" w:history="1">
            <w:r w:rsidRPr="00123A8A">
              <w:rPr>
                <w:rStyle w:val="aff6"/>
                <w:noProof/>
                <w:lang w:eastAsia="ko-KR"/>
              </w:rPr>
              <w:t>선언변수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E72E9" w14:textId="346205B3" w:rsidR="00D9049F" w:rsidRDefault="00D9049F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6" w:history="1">
            <w:r w:rsidRPr="00123A8A">
              <w:rPr>
                <w:rStyle w:val="aff6"/>
                <w:noProof/>
                <w:lang w:eastAsia="ko-KR"/>
              </w:rPr>
              <w:t>함수</w:t>
            </w:r>
            <w:r w:rsidRPr="00123A8A">
              <w:rPr>
                <w:rStyle w:val="aff6"/>
                <w:noProof/>
                <w:lang w:eastAsia="ko-KR"/>
              </w:rPr>
              <w:t>(</w:t>
            </w:r>
            <w:r w:rsidRPr="00123A8A">
              <w:rPr>
                <w:rStyle w:val="aff6"/>
                <w:noProof/>
                <w:lang w:eastAsia="ko-KR"/>
              </w:rPr>
              <w:t>메서드</w:t>
            </w:r>
            <w:r w:rsidRPr="00123A8A">
              <w:rPr>
                <w:rStyle w:val="aff6"/>
                <w:noProof/>
                <w:lang w:eastAsia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AFB88" w14:textId="4A79ABFA" w:rsidR="00D9049F" w:rsidRDefault="00D9049F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7" w:history="1">
            <w:r w:rsidRPr="00123A8A">
              <w:rPr>
                <w:rStyle w:val="aff6"/>
                <w:noProof/>
                <w:lang w:eastAsia="ko-KR"/>
              </w:rPr>
              <w:t>에러</w:t>
            </w:r>
            <w:r w:rsidRPr="00123A8A">
              <w:rPr>
                <w:rStyle w:val="aff6"/>
                <w:noProof/>
                <w:lang w:eastAsia="ko-KR"/>
              </w:rPr>
              <w:t xml:space="preserve"> </w:t>
            </w:r>
            <w:r w:rsidRPr="00123A8A">
              <w:rPr>
                <w:rStyle w:val="aff6"/>
                <w:noProof/>
                <w:lang w:eastAsia="ko-KR"/>
              </w:rPr>
              <w:t>판별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074A9" w14:textId="37F0093D" w:rsidR="00D9049F" w:rsidRDefault="00D9049F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39154008" w:history="1">
            <w:r w:rsidRPr="00123A8A">
              <w:rPr>
                <w:rStyle w:val="aff6"/>
                <w:noProof/>
                <w:lang w:eastAsia="ko-KR"/>
              </w:rPr>
              <w:t>처리문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85294" w14:textId="13A0B46E" w:rsidR="00D9049F" w:rsidRDefault="00D9049F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39154009" w:history="1">
            <w:r w:rsidRPr="00123A8A">
              <w:rPr>
                <w:rStyle w:val="aff6"/>
                <w:lang w:eastAsia="ko-KR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_Toc39154009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6C2194D" w14:textId="12C8BF2B" w:rsidR="00135301" w:rsidRPr="0038285D" w:rsidRDefault="00FB3BF4">
          <w:pPr>
            <w:sectPr w:rsidR="00135301" w:rsidRPr="0038285D">
              <w:headerReference w:type="default" r:id="rId11"/>
              <w:pgSz w:w="12240" w:h="15840" w:code="1"/>
              <w:pgMar w:top="2520" w:right="1555" w:bottom="1800" w:left="1555" w:header="864" w:footer="720" w:gutter="0"/>
              <w:pgNumType w:start="0"/>
              <w:cols w:space="720"/>
              <w:titlePg/>
              <w:docGrid w:linePitch="360"/>
            </w:sect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61D44387" w14:textId="1793E2FE" w:rsidR="00B95B28" w:rsidRDefault="00DF5423" w:rsidP="00B95B28">
      <w:pPr>
        <w:pStyle w:val="1"/>
        <w:rPr>
          <w:lang w:eastAsia="ko-KR"/>
        </w:rPr>
      </w:pPr>
      <w:bookmarkStart w:id="0" w:name="_Toc39154000"/>
      <w:r>
        <w:rPr>
          <w:rFonts w:hint="eastAsia"/>
          <w:lang w:eastAsia="ko-KR"/>
        </w:rPr>
        <w:lastRenderedPageBreak/>
        <w:t>설정</w:t>
      </w:r>
      <w:bookmarkEnd w:id="0"/>
    </w:p>
    <w:p w14:paraId="53498E84" w14:textId="77777777" w:rsidR="00DF5423" w:rsidRPr="00CC2C8D" w:rsidRDefault="00DF5423" w:rsidP="00DF5423">
      <w:pPr>
        <w:pStyle w:val="21"/>
        <w:rPr>
          <w:lang w:eastAsia="ko-KR"/>
        </w:rPr>
      </w:pPr>
      <w:bookmarkStart w:id="1" w:name="_Toc39154001"/>
      <w:r>
        <w:rPr>
          <w:lang w:eastAsia="ko-KR"/>
        </w:rPr>
        <w:t>goal</w:t>
      </w:r>
      <w:bookmarkEnd w:id="1"/>
    </w:p>
    <w:p w14:paraId="47ED528B" w14:textId="77777777" w:rsidR="00DF5423" w:rsidRDefault="00DF5423" w:rsidP="00DF5423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GPIO, </w:t>
      </w:r>
      <w:proofErr w:type="spellStart"/>
      <w:r>
        <w:rPr>
          <w:lang w:eastAsia="ko-KR"/>
        </w:rPr>
        <w:t>Odroid</w:t>
      </w:r>
      <w:proofErr w:type="spellEnd"/>
      <w:r>
        <w:rPr>
          <w:lang w:eastAsia="ko-KR"/>
        </w:rPr>
        <w:t>-C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자유자재로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F77D596" w14:textId="77777777" w:rsidR="00DF5423" w:rsidRPr="00DF5423" w:rsidRDefault="00DF5423" w:rsidP="00DF5423">
      <w:pPr>
        <w:rPr>
          <w:lang w:eastAsia="ko-KR"/>
        </w:rPr>
      </w:pPr>
    </w:p>
    <w:p w14:paraId="5472B79C" w14:textId="2F5B40EA" w:rsidR="00B831C5" w:rsidRDefault="00F933F7" w:rsidP="00F933F7">
      <w:pPr>
        <w:pStyle w:val="21"/>
        <w:rPr>
          <w:lang w:eastAsia="ko-KR"/>
        </w:rPr>
      </w:pPr>
      <w:bookmarkStart w:id="2" w:name="_Toc39154002"/>
      <w:r>
        <w:rPr>
          <w:lang w:eastAsia="ko-KR"/>
        </w:rPr>
        <w:t xml:space="preserve">PIN </w:t>
      </w:r>
      <w:r>
        <w:rPr>
          <w:rFonts w:hint="eastAsia"/>
          <w:lang w:eastAsia="ko-KR"/>
        </w:rPr>
        <w:t>설정</w:t>
      </w:r>
      <w:bookmarkEnd w:id="2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18"/>
        <w:gridCol w:w="923"/>
        <w:gridCol w:w="923"/>
        <w:gridCol w:w="922"/>
        <w:gridCol w:w="923"/>
        <w:gridCol w:w="923"/>
        <w:gridCol w:w="887"/>
        <w:gridCol w:w="891"/>
        <w:gridCol w:w="923"/>
        <w:gridCol w:w="887"/>
      </w:tblGrid>
      <w:tr w:rsidR="00F524A3" w14:paraId="50B51FC4" w14:textId="77777777" w:rsidTr="00D41B61"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664FE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D2769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DB766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165C5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A2CBA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2C6A4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B7113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DA42C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FDD49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274A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9</w:t>
            </w:r>
          </w:p>
        </w:tc>
      </w:tr>
      <w:tr w:rsidR="00F524A3" w14:paraId="034586F6" w14:textId="77777777" w:rsidTr="00D41B61"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092E5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SCLK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03C38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MISO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392A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MOSI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4CDCE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#101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857F7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#100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36995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#108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66494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#97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D4760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CEO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7FDE5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#118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43A18" w14:textId="77777777" w:rsidR="00F524A3" w:rsidRDefault="00F524A3" w:rsidP="00D41B61">
            <w:pPr>
              <w:jc w:val="center"/>
            </w:pPr>
            <w:r>
              <w:rPr>
                <w:rFonts w:hint="eastAsia"/>
              </w:rPr>
              <w:t>#99</w:t>
            </w:r>
          </w:p>
        </w:tc>
      </w:tr>
    </w:tbl>
    <w:p w14:paraId="04B564EE" w14:textId="257C0AD5" w:rsidR="00B831C5" w:rsidRDefault="00B831C5" w:rsidP="00B831C5">
      <w:pPr>
        <w:rPr>
          <w:lang w:eastAsia="ko-KR"/>
        </w:rPr>
      </w:pPr>
    </w:p>
    <w:p w14:paraId="1B86EC36" w14:textId="77777777" w:rsidR="00306465" w:rsidRDefault="00A76461" w:rsidP="00685D9A">
      <w:pPr>
        <w:pStyle w:val="afff1"/>
        <w:numPr>
          <w:ilvl w:val="0"/>
          <w:numId w:val="24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38C7577" wp14:editId="5F68135E">
            <wp:simplePos x="0" y="0"/>
            <wp:positionH relativeFrom="column">
              <wp:posOffset>2076450</wp:posOffset>
            </wp:positionH>
            <wp:positionV relativeFrom="paragraph">
              <wp:posOffset>679450</wp:posOffset>
            </wp:positionV>
            <wp:extent cx="939800" cy="1419225"/>
            <wp:effectExtent l="0" t="0" r="0" b="9525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4A3">
        <w:rPr>
          <w:rFonts w:hint="eastAsia"/>
          <w:lang w:eastAsia="ko-KR"/>
        </w:rPr>
        <w:t>학번</w:t>
      </w:r>
      <w:r w:rsidR="00F524A3">
        <w:rPr>
          <w:rFonts w:hint="eastAsia"/>
          <w:lang w:eastAsia="ko-KR"/>
        </w:rPr>
        <w:t xml:space="preserve"> </w:t>
      </w:r>
      <w:r w:rsidR="00F524A3">
        <w:rPr>
          <w:rFonts w:hint="eastAsia"/>
          <w:lang w:eastAsia="ko-KR"/>
        </w:rPr>
        <w:t>끝자리가</w:t>
      </w:r>
      <w:r w:rsidR="00F524A3">
        <w:rPr>
          <w:rFonts w:hint="eastAsia"/>
          <w:lang w:eastAsia="ko-KR"/>
        </w:rPr>
        <w:t xml:space="preserve"> </w:t>
      </w:r>
      <w:r w:rsidR="00F524A3">
        <w:rPr>
          <w:lang w:eastAsia="ko-KR"/>
        </w:rPr>
        <w:t>9</w:t>
      </w:r>
      <w:r w:rsidR="00F524A3"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할당하였다</w:t>
      </w:r>
    </w:p>
    <w:p w14:paraId="4A4F45E1" w14:textId="222086A5" w:rsidR="00A76461" w:rsidRDefault="00F524A3" w:rsidP="00306465">
      <w:pPr>
        <w:pStyle w:val="afff1"/>
        <w:numPr>
          <w:ilvl w:val="1"/>
          <w:numId w:val="24"/>
        </w:numPr>
      </w:pPr>
      <w:r>
        <w:rPr>
          <w:rFonts w:hint="eastAsia"/>
        </w:rPr>
        <w:t>=</w:t>
      </w:r>
      <w:r>
        <w:t>===============</w:t>
      </w:r>
      <w:r w:rsidR="00A76461">
        <w:br/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0)</w:t>
      </w:r>
      <w:r>
        <w:rPr>
          <w:rFonts w:hint="eastAsia"/>
        </w:rPr>
        <w:t>:</w:t>
      </w:r>
      <w:r>
        <w:t xml:space="preserve"> #99</w:t>
      </w:r>
      <w:r w:rsidR="00A76461">
        <w:br/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1)</w:t>
      </w:r>
      <w:r>
        <w:rPr>
          <w:rFonts w:hint="eastAsia"/>
        </w:rPr>
        <w:t>:</w:t>
      </w:r>
      <w:r>
        <w:t xml:space="preserve"> SCLK</w:t>
      </w:r>
      <w:r w:rsidR="00A76461">
        <w:br/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2)</w:t>
      </w:r>
      <w:r>
        <w:rPr>
          <w:rFonts w:hint="eastAsia"/>
        </w:rPr>
        <w:t>:</w:t>
      </w:r>
      <w:r>
        <w:t xml:space="preserve"> MISO</w:t>
      </w:r>
      <w:r>
        <w:br/>
      </w:r>
      <w:r>
        <w:rPr>
          <w:rFonts w:hint="eastAsia"/>
        </w:rPr>
        <w:t>네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3)</w:t>
      </w:r>
      <w:r>
        <w:rPr>
          <w:rFonts w:hint="eastAsia"/>
        </w:rPr>
        <w:t>:</w:t>
      </w:r>
      <w:r>
        <w:t xml:space="preserve"> MOSI</w:t>
      </w:r>
      <w:r w:rsidR="00A76461">
        <w:br/>
      </w:r>
      <w:r>
        <w:rPr>
          <w:rFonts w:hint="eastAsia"/>
        </w:rPr>
        <w:t>다섯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4)</w:t>
      </w:r>
      <w:r>
        <w:rPr>
          <w:rFonts w:hint="eastAsia"/>
        </w:rPr>
        <w:t>:</w:t>
      </w:r>
      <w:r>
        <w:t xml:space="preserve"> #101</w:t>
      </w:r>
      <w:r w:rsidR="00A76461">
        <w:br/>
      </w:r>
      <w:r>
        <w:rPr>
          <w:rFonts w:hint="eastAsia"/>
        </w:rPr>
        <w:t>여섯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5)</w:t>
      </w:r>
      <w:r>
        <w:rPr>
          <w:rFonts w:hint="eastAsia"/>
        </w:rPr>
        <w:t>:</w:t>
      </w:r>
      <w:r>
        <w:t xml:space="preserve"> #100</w:t>
      </w:r>
      <w:r w:rsidR="00A76461">
        <w:br/>
      </w:r>
      <w:r>
        <w:rPr>
          <w:rFonts w:hint="eastAsia"/>
        </w:rPr>
        <w:t>일곱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>(</w:t>
      </w:r>
      <w:r>
        <w:t>6)</w:t>
      </w:r>
      <w:r>
        <w:rPr>
          <w:rFonts w:hint="eastAsia"/>
        </w:rPr>
        <w:t>:</w:t>
      </w:r>
      <w:r>
        <w:t xml:space="preserve"> #108</w:t>
      </w:r>
      <w:r w:rsidR="00A76461">
        <w:br/>
      </w:r>
      <w:r>
        <w:rPr>
          <w:rFonts w:hint="eastAsia"/>
        </w:rPr>
        <w:t>=</w:t>
      </w:r>
      <w:r>
        <w:t>===============</w:t>
      </w:r>
    </w:p>
    <w:p w14:paraId="1C41324B" w14:textId="0C333B65" w:rsidR="00A76461" w:rsidRPr="00A76461" w:rsidRDefault="00685D9A" w:rsidP="00C91138">
      <w:pPr>
        <w:pStyle w:val="afff1"/>
        <w:numPr>
          <w:ilvl w:val="0"/>
          <w:numId w:val="24"/>
        </w:numPr>
      </w:pPr>
      <w:proofErr w:type="spellStart"/>
      <w:r>
        <w:t>WiringPi</w:t>
      </w:r>
      <w:proofErr w:type="spellEnd"/>
      <w:r>
        <w:rPr>
          <w:rFonts w:hint="eastAsia"/>
        </w:rPr>
        <w:t xml:space="preserve"> </w:t>
      </w:r>
      <w:r>
        <w:t xml:space="preserve">for </w:t>
      </w:r>
      <w:proofErr w:type="spellStart"/>
      <w:r>
        <w:t>Odroid</w:t>
      </w:r>
      <w:proofErr w:type="spellEnd"/>
      <w:r>
        <w:t xml:space="preserve"> C1</w:t>
      </w:r>
      <w:r>
        <w:rPr>
          <w:rFonts w:hint="eastAsia"/>
        </w:rPr>
        <w:t xml:space="preserve"> 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값</w:t>
      </w:r>
    </w:p>
    <w:p w14:paraId="6DD4CF78" w14:textId="2093CD8A" w:rsidR="00685D9A" w:rsidRPr="00A76461" w:rsidRDefault="00685D9A" w:rsidP="009632B0">
      <w:pPr>
        <w:pStyle w:val="afff1"/>
        <w:numPr>
          <w:ilvl w:val="1"/>
          <w:numId w:val="24"/>
        </w:numPr>
      </w:pPr>
      <w:r>
        <w:rPr>
          <w:rFonts w:hint="eastAsia"/>
        </w:rPr>
        <w:t>#</w:t>
      </w:r>
      <w:r>
        <w:t>99 = 26</w:t>
      </w:r>
      <w:r w:rsidR="00A76461">
        <w:br/>
      </w:r>
      <w:r>
        <w:rPr>
          <w:rFonts w:hint="eastAsia"/>
        </w:rPr>
        <w:t>S</w:t>
      </w:r>
      <w:r>
        <w:t>CLK = 14</w:t>
      </w:r>
      <w:r w:rsidR="00A76461">
        <w:br/>
      </w:r>
      <w:r>
        <w:rPr>
          <w:rFonts w:hint="eastAsia"/>
        </w:rPr>
        <w:t>M</w:t>
      </w:r>
      <w:r>
        <w:t>ISO = 13</w:t>
      </w:r>
      <w:r w:rsidR="00A76461">
        <w:br/>
      </w:r>
      <w:r>
        <w:rPr>
          <w:rFonts w:hint="eastAsia"/>
        </w:rPr>
        <w:t>M</w:t>
      </w:r>
      <w:r>
        <w:t>OSI = 12</w:t>
      </w:r>
      <w:r w:rsidR="00A76461">
        <w:br/>
      </w:r>
      <w:r>
        <w:rPr>
          <w:rFonts w:hint="eastAsia"/>
        </w:rPr>
        <w:t>#</w:t>
      </w:r>
      <w:r>
        <w:t>101 = 21</w:t>
      </w:r>
      <w:r w:rsidR="00A76461">
        <w:br/>
      </w:r>
      <w:r>
        <w:rPr>
          <w:rFonts w:hint="eastAsia"/>
        </w:rPr>
        <w:t>#</w:t>
      </w:r>
      <w:r>
        <w:t>100 = 22</w:t>
      </w:r>
      <w:r w:rsidR="00A76461">
        <w:br/>
      </w:r>
      <w:r>
        <w:rPr>
          <w:rFonts w:hint="eastAsia"/>
        </w:rPr>
        <w:t>#</w:t>
      </w:r>
      <w:r>
        <w:t>108 = 23</w:t>
      </w:r>
    </w:p>
    <w:p w14:paraId="3FFB3061" w14:textId="0CCD6C10" w:rsidR="00D47AF6" w:rsidRDefault="00D47AF6" w:rsidP="00D47AF6">
      <w:pPr>
        <w:pStyle w:val="21"/>
        <w:rPr>
          <w:lang w:eastAsia="ko-KR"/>
        </w:rPr>
      </w:pPr>
      <w:bookmarkStart w:id="3" w:name="_Toc39154003"/>
      <w:r>
        <w:rPr>
          <w:rFonts w:hint="eastAsia"/>
          <w:lang w:eastAsia="ko-KR"/>
        </w:rPr>
        <w:lastRenderedPageBreak/>
        <w:t>소스코드</w:t>
      </w:r>
      <w:bookmarkEnd w:id="3"/>
    </w:p>
    <w:p w14:paraId="30387537" w14:textId="4D5B8925" w:rsidR="00685D9A" w:rsidRDefault="00682C88" w:rsidP="00D47AF6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4BA92EC7" wp14:editId="6344CF09">
            <wp:extent cx="3727583" cy="579120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8294" cy="5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821" w14:textId="3DA49EE2" w:rsidR="00D47AF6" w:rsidRDefault="00D47AF6" w:rsidP="00D47AF6">
      <w:pPr>
        <w:pStyle w:val="31"/>
        <w:rPr>
          <w:lang w:eastAsia="ko-KR"/>
        </w:rPr>
      </w:pPr>
      <w:bookmarkStart w:id="4" w:name="_Toc39154004"/>
      <w:r>
        <w:rPr>
          <w:lang w:eastAsia="ko-KR"/>
        </w:rPr>
        <w:t>Define</w:t>
      </w:r>
      <w:r>
        <w:rPr>
          <w:rFonts w:hint="eastAsia"/>
          <w:lang w:eastAsia="ko-KR"/>
        </w:rPr>
        <w:t>값</w:t>
      </w:r>
      <w:bookmarkEnd w:id="4"/>
    </w:p>
    <w:p w14:paraId="6F7011F3" w14:textId="7FC943FC" w:rsidR="00D47AF6" w:rsidRDefault="00D47AF6" w:rsidP="00B1440E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ED_UP</w:t>
      </w:r>
      <w:r>
        <w:rPr>
          <w:rFonts w:hint="eastAsia"/>
          <w:lang w:eastAsia="ko-KR"/>
        </w:rPr>
        <w:t>부터</w:t>
      </w:r>
      <w:r w:rsidR="007453F3">
        <w:rPr>
          <w:rFonts w:hint="eastAsia"/>
          <w:lang w:eastAsia="ko-KR"/>
        </w:rPr>
        <w:t xml:space="preserve"> </w:t>
      </w:r>
      <w:r w:rsidR="007453F3">
        <w:rPr>
          <w:lang w:eastAsia="ko-KR"/>
        </w:rPr>
        <w:t>LED_CENTER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위에서의</w:t>
      </w:r>
      <w:r>
        <w:rPr>
          <w:rFonts w:hint="eastAsia"/>
          <w:lang w:eastAsia="ko-KR"/>
        </w:rPr>
        <w:t xml:space="preserve"> </w:t>
      </w:r>
      <w:r w:rsidR="007453F3">
        <w:rPr>
          <w:rFonts w:hint="eastAsia"/>
          <w:lang w:eastAsia="ko-KR"/>
        </w:rPr>
        <w:t>첫</w:t>
      </w:r>
      <w:r w:rsidR="007453F3">
        <w:rPr>
          <w:rFonts w:hint="eastAsia"/>
          <w:lang w:eastAsia="ko-KR"/>
        </w:rPr>
        <w:t xml:space="preserve"> </w:t>
      </w:r>
      <w:r w:rsidR="007453F3">
        <w:rPr>
          <w:rFonts w:hint="eastAsia"/>
          <w:lang w:eastAsia="ko-KR"/>
        </w:rPr>
        <w:t>번째</w:t>
      </w:r>
      <w:r w:rsidR="007453F3">
        <w:rPr>
          <w:rFonts w:hint="eastAsia"/>
          <w:lang w:eastAsia="ko-KR"/>
        </w:rPr>
        <w:t>~</w:t>
      </w:r>
      <w:r w:rsidR="007453F3">
        <w:rPr>
          <w:lang w:eastAsia="ko-KR"/>
        </w:rPr>
        <w:t xml:space="preserve"> </w:t>
      </w:r>
      <w:r w:rsidR="007453F3">
        <w:rPr>
          <w:rFonts w:hint="eastAsia"/>
          <w:lang w:eastAsia="ko-KR"/>
        </w:rPr>
        <w:t>일곱</w:t>
      </w:r>
      <w:r w:rsidR="007453F3">
        <w:rPr>
          <w:rFonts w:hint="eastAsia"/>
          <w:lang w:eastAsia="ko-KR"/>
        </w:rPr>
        <w:t xml:space="preserve"> </w:t>
      </w:r>
      <w:r w:rsidR="007453F3">
        <w:rPr>
          <w:rFonts w:hint="eastAsia"/>
          <w:lang w:eastAsia="ko-KR"/>
        </w:rPr>
        <w:t>번째</w:t>
      </w:r>
      <w:r w:rsidR="007453F3">
        <w:rPr>
          <w:rFonts w:hint="eastAsia"/>
          <w:lang w:eastAsia="ko-KR"/>
        </w:rPr>
        <w:t xml:space="preserve"> </w:t>
      </w:r>
      <w:r w:rsidR="007453F3">
        <w:rPr>
          <w:rFonts w:hint="eastAsia"/>
          <w:lang w:eastAsia="ko-KR"/>
        </w:rPr>
        <w:t>부분을</w:t>
      </w:r>
      <w:r w:rsidR="007453F3">
        <w:rPr>
          <w:rFonts w:hint="eastAsia"/>
          <w:lang w:eastAsia="ko-KR"/>
        </w:rPr>
        <w:t xml:space="preserve"> </w:t>
      </w:r>
      <w:r w:rsidR="007453F3">
        <w:rPr>
          <w:rFonts w:hint="eastAsia"/>
          <w:lang w:eastAsia="ko-KR"/>
        </w:rPr>
        <w:t>나타낸다</w:t>
      </w:r>
    </w:p>
    <w:p w14:paraId="0D0D78BA" w14:textId="7456AC20" w:rsidR="007453F3" w:rsidRDefault="0005235A" w:rsidP="00B1440E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EX_0</w:t>
      </w:r>
      <w:r>
        <w:rPr>
          <w:rFonts w:hint="eastAsia"/>
          <w:lang w:eastAsia="ko-KR"/>
        </w:rPr>
        <w:t>부터</w:t>
      </w:r>
      <w:r>
        <w:rPr>
          <w:lang w:eastAsia="ko-KR"/>
        </w:rPr>
        <w:t>HEX_</w:t>
      </w:r>
      <w:r w:rsidR="0066185E">
        <w:rPr>
          <w:lang w:eastAsia="ko-KR"/>
        </w:rPr>
        <w:t>F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LED</w:t>
      </w:r>
      <w:r>
        <w:rPr>
          <w:rFonts w:hint="eastAsia"/>
          <w:lang w:eastAsia="ko-KR"/>
        </w:rPr>
        <w:t>설정에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>진수의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빛나게끔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값이다</w:t>
      </w:r>
      <w:r>
        <w:rPr>
          <w:rFonts w:hint="eastAsia"/>
          <w:lang w:eastAsia="ko-KR"/>
        </w:rPr>
        <w:t>.</w:t>
      </w:r>
    </w:p>
    <w:p w14:paraId="52B8E55A" w14:textId="4370BB52" w:rsidR="00B1440E" w:rsidRDefault="00B1440E" w:rsidP="00B1440E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ED_MAX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LED </w:t>
      </w:r>
      <w:proofErr w:type="spellStart"/>
      <w:r>
        <w:rPr>
          <w:rFonts w:hint="eastAsia"/>
          <w:lang w:eastAsia="ko-KR"/>
        </w:rPr>
        <w:t>출력값인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0x7f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설정해두었다</w:t>
      </w:r>
      <w:proofErr w:type="spellEnd"/>
      <w:r>
        <w:rPr>
          <w:rFonts w:hint="eastAsia"/>
          <w:lang w:eastAsia="ko-KR"/>
        </w:rPr>
        <w:t>.</w:t>
      </w:r>
    </w:p>
    <w:p w14:paraId="7DA34E6A" w14:textId="77777777" w:rsidR="00E601FF" w:rsidRDefault="00237952" w:rsidP="00237952">
      <w:pPr>
        <w:pStyle w:val="31"/>
        <w:rPr>
          <w:lang w:eastAsia="ko-KR"/>
        </w:rPr>
      </w:pPr>
      <w:bookmarkStart w:id="5" w:name="_Toc39154005"/>
      <w:r>
        <w:rPr>
          <w:rFonts w:hint="eastAsia"/>
          <w:lang w:eastAsia="ko-KR"/>
        </w:rPr>
        <w:lastRenderedPageBreak/>
        <w:t>선언변수</w:t>
      </w:r>
      <w:bookmarkEnd w:id="5"/>
    </w:p>
    <w:p w14:paraId="454E7232" w14:textId="24AEBFD0" w:rsidR="00237952" w:rsidRDefault="00A80424" w:rsidP="00A80424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F014FC0" wp14:editId="44A92488">
            <wp:extent cx="5771073" cy="2352675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7120" cy="23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A0E4" w14:textId="38225FE8" w:rsidR="00D00EBF" w:rsidRDefault="008C5E65" w:rsidP="00E601FF">
      <w:pPr>
        <w:pStyle w:val="afff1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argument_1</w:t>
      </w:r>
      <w:r w:rsidR="00E601FF">
        <w:rPr>
          <w:lang w:eastAsia="ko-KR"/>
        </w:rPr>
        <w:t xml:space="preserve">: </w:t>
      </w:r>
      <w:r w:rsidR="00E84EE2">
        <w:rPr>
          <w:rFonts w:hint="eastAsia"/>
          <w:lang w:eastAsia="ko-KR"/>
        </w:rPr>
        <w:t>첫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번째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인자를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저장할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변수</w:t>
      </w:r>
    </w:p>
    <w:p w14:paraId="23D2DFE2" w14:textId="2F24D897" w:rsidR="00E601FF" w:rsidRDefault="00E84EE2" w:rsidP="00D00EBF">
      <w:pPr>
        <w:pStyle w:val="afff1"/>
        <w:numPr>
          <w:ilvl w:val="1"/>
          <w:numId w:val="24"/>
        </w:numPr>
        <w:rPr>
          <w:lang w:eastAsia="ko-KR"/>
        </w:rPr>
      </w:pPr>
      <w:r>
        <w:rPr>
          <w:lang w:eastAsia="ko-KR"/>
        </w:rPr>
        <w:t>ex</w:t>
      </w:r>
      <w:proofErr w:type="gramStart"/>
      <w:r w:rsidR="00D00EBF">
        <w:rPr>
          <w:lang w:eastAsia="ko-KR"/>
        </w:rPr>
        <w:t>: .</w:t>
      </w:r>
      <w:proofErr w:type="gramEnd"/>
      <w:r w:rsidR="00D00EBF">
        <w:rPr>
          <w:lang w:eastAsia="ko-KR"/>
        </w:rPr>
        <w:t>/</w:t>
      </w:r>
      <w:r>
        <w:rPr>
          <w:lang w:eastAsia="ko-KR"/>
        </w:rPr>
        <w:t xml:space="preserve">App 1 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“1”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저장함</w:t>
      </w:r>
      <w:r>
        <w:rPr>
          <w:rFonts w:hint="eastAsia"/>
          <w:lang w:eastAsia="ko-KR"/>
        </w:rPr>
        <w:t>.</w:t>
      </w:r>
    </w:p>
    <w:p w14:paraId="1437BA66" w14:textId="080737E9" w:rsidR="00E84EE2" w:rsidRDefault="008C5E65" w:rsidP="00E601FF">
      <w:pPr>
        <w:pStyle w:val="afff1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argument_2</w:t>
      </w:r>
      <w:r w:rsidR="00E84EE2">
        <w:rPr>
          <w:lang w:eastAsia="ko-KR"/>
        </w:rPr>
        <w:t xml:space="preserve">: </w:t>
      </w:r>
      <w:r w:rsidR="00E84EE2">
        <w:rPr>
          <w:rFonts w:hint="eastAsia"/>
          <w:lang w:eastAsia="ko-KR"/>
        </w:rPr>
        <w:t>두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번째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인자를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저장할</w:t>
      </w:r>
      <w:r w:rsidR="00E84EE2">
        <w:rPr>
          <w:rFonts w:hint="eastAsia"/>
          <w:lang w:eastAsia="ko-KR"/>
        </w:rPr>
        <w:t xml:space="preserve"> </w:t>
      </w:r>
      <w:r w:rsidR="00E84EE2">
        <w:rPr>
          <w:rFonts w:hint="eastAsia"/>
          <w:lang w:eastAsia="ko-KR"/>
        </w:rPr>
        <w:t>변수</w:t>
      </w:r>
    </w:p>
    <w:p w14:paraId="3B92222A" w14:textId="6846157D" w:rsidR="00D00EBF" w:rsidRDefault="00D00EBF" w:rsidP="00D00EBF">
      <w:pPr>
        <w:pStyle w:val="afff1"/>
        <w:numPr>
          <w:ilvl w:val="1"/>
          <w:numId w:val="24"/>
        </w:num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</w:t>
      </w:r>
      <w:proofErr w:type="gramStart"/>
      <w:r>
        <w:rPr>
          <w:lang w:eastAsia="ko-KR"/>
        </w:rPr>
        <w:t>: .</w:t>
      </w:r>
      <w:proofErr w:type="gramEnd"/>
      <w:r>
        <w:rPr>
          <w:lang w:eastAsia="ko-KR"/>
        </w:rPr>
        <w:t>/</w:t>
      </w:r>
      <w:r>
        <w:rPr>
          <w:rFonts w:hint="eastAsia"/>
          <w:lang w:eastAsia="ko-KR"/>
        </w:rPr>
        <w:t>A</w:t>
      </w:r>
      <w:r>
        <w:rPr>
          <w:lang w:eastAsia="ko-KR"/>
        </w:rPr>
        <w:t xml:space="preserve">pp 2 0x71 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“0x71”</w:t>
      </w:r>
      <w:r>
        <w:rPr>
          <w:rFonts w:hint="eastAsia"/>
          <w:lang w:eastAsia="ko-KR"/>
        </w:rPr>
        <w:t>부분</w:t>
      </w:r>
      <w:r w:rsidR="00172F42">
        <w:rPr>
          <w:rFonts w:hint="eastAsia"/>
          <w:lang w:eastAsia="ko-KR"/>
        </w:rPr>
        <w:t>을</w:t>
      </w:r>
      <w:r w:rsidR="00172F42">
        <w:rPr>
          <w:rFonts w:hint="eastAsia"/>
          <w:lang w:eastAsia="ko-KR"/>
        </w:rPr>
        <w:t xml:space="preserve"> </w:t>
      </w:r>
      <w:r w:rsidR="00172F42">
        <w:rPr>
          <w:rFonts w:hint="eastAsia"/>
          <w:lang w:eastAsia="ko-KR"/>
        </w:rPr>
        <w:t>저장함</w:t>
      </w:r>
    </w:p>
    <w:p w14:paraId="7B667704" w14:textId="6872C024" w:rsidR="00275E04" w:rsidRDefault="00275E04" w:rsidP="00275E04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andNum</w:t>
      </w:r>
      <w:proofErr w:type="spellEnd"/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난수를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(</w:t>
      </w:r>
      <w:r w:rsidR="00A80424">
        <w:rPr>
          <w:lang w:eastAsia="ko-KR"/>
        </w:rPr>
        <w:t>0</w:t>
      </w:r>
      <w:r>
        <w:rPr>
          <w:rFonts w:hint="eastAsia"/>
          <w:lang w:eastAsia="ko-KR"/>
        </w:rPr>
        <w:t>~</w:t>
      </w:r>
      <w:r>
        <w:rPr>
          <w:lang w:eastAsia="ko-KR"/>
        </w:rPr>
        <w:t>1</w:t>
      </w:r>
      <w:r w:rsidR="00A80424">
        <w:rPr>
          <w:lang w:eastAsia="ko-KR"/>
        </w:rPr>
        <w:t>5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)</w:t>
      </w:r>
    </w:p>
    <w:p w14:paraId="03652A36" w14:textId="6CC70DF3" w:rsidR="00275E04" w:rsidRDefault="00786C59" w:rsidP="00275E04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edList</w:t>
      </w:r>
      <w:proofErr w:type="spellEnd"/>
      <w:r>
        <w:rPr>
          <w:lang w:eastAsia="ko-KR"/>
        </w:rPr>
        <w:t xml:space="preserve">[7]: </w:t>
      </w:r>
      <w:r>
        <w:rPr>
          <w:rFonts w:hint="eastAsia"/>
          <w:lang w:eastAsia="ko-KR"/>
        </w:rPr>
        <w:t>L</w:t>
      </w:r>
      <w:r>
        <w:rPr>
          <w:lang w:eastAsia="ko-KR"/>
        </w:rPr>
        <w:t>ED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9E03CB">
        <w:rPr>
          <w:lang w:eastAsia="ko-KR"/>
        </w:rPr>
        <w:t>0</w:t>
      </w:r>
      <w:r w:rsidR="009E03CB">
        <w:rPr>
          <w:rFonts w:hint="eastAsia"/>
          <w:lang w:eastAsia="ko-KR"/>
        </w:rPr>
        <w:t>번째부터</w:t>
      </w:r>
      <w:r w:rsidR="009E03CB">
        <w:rPr>
          <w:rFonts w:hint="eastAsia"/>
          <w:lang w:eastAsia="ko-KR"/>
        </w:rPr>
        <w:t xml:space="preserve"> </w:t>
      </w:r>
      <w:r w:rsidR="009E03CB">
        <w:rPr>
          <w:lang w:eastAsia="ko-KR"/>
        </w:rPr>
        <w:t>6</w:t>
      </w:r>
      <w:r w:rsidR="009E03CB">
        <w:rPr>
          <w:rFonts w:hint="eastAsia"/>
          <w:lang w:eastAsia="ko-KR"/>
        </w:rPr>
        <w:t>번째까지</w:t>
      </w:r>
      <w:r w:rsidR="009E03CB">
        <w:rPr>
          <w:rFonts w:hint="eastAsia"/>
          <w:lang w:eastAsia="ko-KR"/>
        </w:rPr>
        <w:t xml:space="preserve"> </w:t>
      </w:r>
      <w:r w:rsidR="009E03CB">
        <w:rPr>
          <w:rFonts w:hint="eastAsia"/>
          <w:lang w:eastAsia="ko-KR"/>
        </w:rPr>
        <w:t>시계방향으로</w:t>
      </w:r>
      <w:r w:rsidR="009E03CB">
        <w:rPr>
          <w:rFonts w:hint="eastAsia"/>
          <w:lang w:eastAsia="ko-KR"/>
        </w:rPr>
        <w:t xml:space="preserve"> </w:t>
      </w:r>
      <w:r w:rsidR="009E03CB">
        <w:rPr>
          <w:rFonts w:hint="eastAsia"/>
          <w:lang w:eastAsia="ko-KR"/>
        </w:rPr>
        <w:t>돎</w:t>
      </w:r>
    </w:p>
    <w:p w14:paraId="2B6F12C6" w14:textId="4E2AF06C" w:rsidR="009E03CB" w:rsidRDefault="009E03CB" w:rsidP="00275E04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led</w:t>
      </w:r>
      <w:r w:rsidR="00C81CA1">
        <w:rPr>
          <w:rFonts w:hint="eastAsia"/>
          <w:lang w:eastAsia="ko-KR"/>
        </w:rPr>
        <w:t>H</w:t>
      </w:r>
      <w:r w:rsidR="00C81CA1">
        <w:rPr>
          <w:lang w:eastAsia="ko-KR"/>
        </w:rPr>
        <w:t>ex</w:t>
      </w:r>
      <w:r>
        <w:rPr>
          <w:lang w:eastAsia="ko-KR"/>
        </w:rPr>
        <w:t>List</w:t>
      </w:r>
      <w:proofErr w:type="spellEnd"/>
      <w:r>
        <w:rPr>
          <w:lang w:eastAsia="ko-KR"/>
        </w:rPr>
        <w:t xml:space="preserve">[16]: </w:t>
      </w:r>
      <w:r>
        <w:rPr>
          <w:rFonts w:hint="eastAsia"/>
          <w:lang w:eastAsia="ko-KR"/>
        </w:rPr>
        <w:t>L</w:t>
      </w:r>
      <w:r>
        <w:rPr>
          <w:lang w:eastAsia="ko-KR"/>
        </w:rPr>
        <w:t>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>진수를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표현하기위한</w:t>
      </w:r>
      <w:r>
        <w:rPr>
          <w:rFonts w:hint="eastAsia"/>
          <w:lang w:eastAsia="ko-KR"/>
        </w:rPr>
        <w:t xml:space="preserve"> </w:t>
      </w:r>
      <w:r w:rsidR="00AA4028">
        <w:rPr>
          <w:lang w:eastAsia="ko-KR"/>
        </w:rPr>
        <w:t>16</w:t>
      </w:r>
      <w:r w:rsidR="00AA4028">
        <w:rPr>
          <w:rFonts w:hint="eastAsia"/>
          <w:lang w:eastAsia="ko-KR"/>
        </w:rPr>
        <w:t>진수</w:t>
      </w:r>
      <w:r w:rsidR="00AA4028">
        <w:rPr>
          <w:rFonts w:hint="eastAsia"/>
          <w:lang w:eastAsia="ko-KR"/>
        </w:rPr>
        <w:t xml:space="preserve"> </w:t>
      </w:r>
      <w:r w:rsidR="00AA4028">
        <w:rPr>
          <w:rFonts w:hint="eastAsia"/>
          <w:lang w:eastAsia="ko-KR"/>
        </w:rPr>
        <w:t>값들을</w:t>
      </w:r>
      <w:r w:rsidR="00AA4028">
        <w:rPr>
          <w:rFonts w:hint="eastAsia"/>
          <w:lang w:eastAsia="ko-KR"/>
        </w:rPr>
        <w:t xml:space="preserve"> </w:t>
      </w:r>
      <w:proofErr w:type="spellStart"/>
      <w:r w:rsidR="00AA4028">
        <w:rPr>
          <w:rFonts w:hint="eastAsia"/>
          <w:lang w:eastAsia="ko-KR"/>
        </w:rPr>
        <w:t>모아놓은</w:t>
      </w:r>
      <w:proofErr w:type="spellEnd"/>
      <w:r w:rsidR="00AA4028">
        <w:rPr>
          <w:rFonts w:hint="eastAsia"/>
          <w:lang w:eastAsia="ko-KR"/>
        </w:rPr>
        <w:t xml:space="preserve"> </w:t>
      </w:r>
      <w:r w:rsidR="00AA4028">
        <w:rPr>
          <w:rFonts w:hint="eastAsia"/>
          <w:lang w:eastAsia="ko-KR"/>
        </w:rPr>
        <w:t>배열</w:t>
      </w:r>
    </w:p>
    <w:p w14:paraId="605646B5" w14:textId="74B7FFD4" w:rsidR="00C81CA1" w:rsidRDefault="00D61F4A" w:rsidP="00275E04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andOverlapCheck</w:t>
      </w:r>
      <w:proofErr w:type="spellEnd"/>
      <w:r w:rsidR="00C81CA1">
        <w:rPr>
          <w:lang w:eastAsia="ko-KR"/>
        </w:rPr>
        <w:t xml:space="preserve">[16]: </w:t>
      </w:r>
      <w:r w:rsidR="00C81CA1">
        <w:rPr>
          <w:rFonts w:hint="eastAsia"/>
          <w:lang w:eastAsia="ko-KR"/>
        </w:rPr>
        <w:t>중복없이</w:t>
      </w:r>
      <w:r w:rsidR="00C81CA1">
        <w:rPr>
          <w:rFonts w:hint="eastAsia"/>
          <w:lang w:eastAsia="ko-KR"/>
        </w:rPr>
        <w:t xml:space="preserve"> </w:t>
      </w:r>
      <w:r w:rsidR="00C81CA1">
        <w:rPr>
          <w:rFonts w:hint="eastAsia"/>
          <w:lang w:eastAsia="ko-KR"/>
        </w:rPr>
        <w:t>출력하기위해</w:t>
      </w:r>
      <w:r w:rsidR="00C81CA1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randNum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 w:rsidR="00C81CA1">
        <w:rPr>
          <w:rFonts w:hint="eastAsia"/>
          <w:lang w:eastAsia="ko-KR"/>
        </w:rPr>
        <w:t>인덱스</w:t>
      </w:r>
      <w:r>
        <w:rPr>
          <w:rFonts w:hint="eastAsia"/>
          <w:lang w:eastAsia="ko-KR"/>
        </w:rPr>
        <w:t>로</w:t>
      </w:r>
      <w:r w:rsidR="00C81CA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유무를</w:t>
      </w:r>
      <w:r>
        <w:rPr>
          <w:rFonts w:hint="eastAsia"/>
          <w:lang w:eastAsia="ko-KR"/>
        </w:rPr>
        <w:t xml:space="preserve"> </w:t>
      </w:r>
      <w:r w:rsidR="00C81CA1">
        <w:rPr>
          <w:rFonts w:hint="eastAsia"/>
          <w:lang w:eastAsia="ko-KR"/>
        </w:rPr>
        <w:t>확인하는</w:t>
      </w:r>
      <w:r w:rsidR="00C81CA1">
        <w:rPr>
          <w:rFonts w:hint="eastAsia"/>
          <w:lang w:eastAsia="ko-KR"/>
        </w:rPr>
        <w:t xml:space="preserve"> </w:t>
      </w:r>
      <w:r w:rsidR="00C81CA1">
        <w:rPr>
          <w:rFonts w:hint="eastAsia"/>
          <w:lang w:eastAsia="ko-KR"/>
        </w:rPr>
        <w:t>배열</w:t>
      </w:r>
    </w:p>
    <w:p w14:paraId="0934F699" w14:textId="77777777" w:rsidR="00A80424" w:rsidRDefault="00A80424" w:rsidP="00A80424">
      <w:pPr>
        <w:ind w:left="400"/>
        <w:rPr>
          <w:rFonts w:hint="eastAsia"/>
          <w:lang w:eastAsia="ko-KR"/>
        </w:rPr>
      </w:pPr>
    </w:p>
    <w:p w14:paraId="44ACC510" w14:textId="6F0D86F0" w:rsidR="0066185E" w:rsidRDefault="0066185E" w:rsidP="0066185E">
      <w:pPr>
        <w:pStyle w:val="31"/>
        <w:rPr>
          <w:lang w:eastAsia="ko-KR"/>
        </w:rPr>
      </w:pPr>
      <w:bookmarkStart w:id="6" w:name="_Toc39154006"/>
      <w:r>
        <w:rPr>
          <w:rFonts w:hint="eastAsia"/>
          <w:lang w:eastAsia="ko-KR"/>
        </w:rPr>
        <w:lastRenderedPageBreak/>
        <w:t>함수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>)</w:t>
      </w:r>
      <w:bookmarkEnd w:id="6"/>
    </w:p>
    <w:p w14:paraId="74FE9A39" w14:textId="0D86580C" w:rsidR="0066185E" w:rsidRDefault="0036345E" w:rsidP="00437C2B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75EC7F2D" wp14:editId="0CD7D1BE">
            <wp:extent cx="5419725" cy="33718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3CE3" w14:textId="1A435CE4" w:rsidR="00AA11E6" w:rsidRDefault="00437C2B" w:rsidP="00AA11E6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ED_Of</w:t>
      </w:r>
      <w:r w:rsidR="0055667D">
        <w:rPr>
          <w:rFonts w:hint="eastAsia"/>
          <w:lang w:eastAsia="ko-KR"/>
        </w:rPr>
        <w:t>f</w:t>
      </w:r>
      <w:proofErr w:type="spellEnd"/>
      <w:r w:rsidR="0055667D">
        <w:rPr>
          <w:lang w:eastAsia="ko-KR"/>
        </w:rPr>
        <w:t xml:space="preserve">(int* </w:t>
      </w:r>
      <w:proofErr w:type="spellStart"/>
      <w:r w:rsidR="0055667D">
        <w:rPr>
          <w:lang w:eastAsia="ko-KR"/>
        </w:rPr>
        <w:t>ledList</w:t>
      </w:r>
      <w:proofErr w:type="spellEnd"/>
      <w:r w:rsidR="0055667D">
        <w:rPr>
          <w:lang w:eastAsia="ko-KR"/>
        </w:rPr>
        <w:t xml:space="preserve">): </w:t>
      </w:r>
      <w:proofErr w:type="spellStart"/>
      <w:r w:rsidR="00045372">
        <w:rPr>
          <w:rFonts w:hint="eastAsia"/>
          <w:lang w:eastAsia="ko-KR"/>
        </w:rPr>
        <w:t>l</w:t>
      </w:r>
      <w:r w:rsidR="00045372">
        <w:rPr>
          <w:lang w:eastAsia="ko-KR"/>
        </w:rPr>
        <w:t>edList</w:t>
      </w:r>
      <w:proofErr w:type="spellEnd"/>
      <w:r w:rsidR="00045372">
        <w:rPr>
          <w:rFonts w:hint="eastAsia"/>
          <w:lang w:eastAsia="ko-KR"/>
        </w:rPr>
        <w:t>를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매개변수로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가져와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각각의</w:t>
      </w:r>
      <w:r w:rsidR="00045372">
        <w:rPr>
          <w:rFonts w:hint="eastAsia"/>
          <w:lang w:eastAsia="ko-KR"/>
        </w:rPr>
        <w:t xml:space="preserve"> </w:t>
      </w:r>
      <w:r w:rsidR="00045372">
        <w:rPr>
          <w:lang w:eastAsia="ko-KR"/>
        </w:rPr>
        <w:t>LED</w:t>
      </w:r>
      <w:r w:rsidR="00045372">
        <w:rPr>
          <w:rFonts w:hint="eastAsia"/>
          <w:lang w:eastAsia="ko-KR"/>
        </w:rPr>
        <w:t>부분</w:t>
      </w:r>
      <w:r w:rsidR="00045372">
        <w:rPr>
          <w:rFonts w:hint="eastAsia"/>
          <w:lang w:eastAsia="ko-KR"/>
        </w:rPr>
        <w:t xml:space="preserve"> </w:t>
      </w:r>
      <w:r w:rsidR="00045372">
        <w:rPr>
          <w:lang w:eastAsia="ko-KR"/>
        </w:rPr>
        <w:t>for</w:t>
      </w:r>
      <w:r w:rsidR="00045372">
        <w:rPr>
          <w:rFonts w:hint="eastAsia"/>
          <w:lang w:eastAsia="ko-KR"/>
        </w:rPr>
        <w:t>문을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통해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모두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꺼주는</w:t>
      </w:r>
      <w:r w:rsidR="00045372">
        <w:rPr>
          <w:rFonts w:hint="eastAsia"/>
          <w:lang w:eastAsia="ko-KR"/>
        </w:rPr>
        <w:t xml:space="preserve"> </w:t>
      </w:r>
      <w:r w:rsidR="00045372">
        <w:rPr>
          <w:rFonts w:hint="eastAsia"/>
          <w:lang w:eastAsia="ko-KR"/>
        </w:rPr>
        <w:t>함수다</w:t>
      </w:r>
      <w:r w:rsidR="00045372">
        <w:rPr>
          <w:rFonts w:hint="eastAsia"/>
          <w:lang w:eastAsia="ko-KR"/>
        </w:rPr>
        <w:t>.</w:t>
      </w:r>
    </w:p>
    <w:p w14:paraId="254F44E9" w14:textId="3A451BA6" w:rsidR="00AA11E6" w:rsidRDefault="0036345E" w:rsidP="00AA11E6">
      <w:pPr>
        <w:pStyle w:val="afff1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LED_On</w:t>
      </w:r>
      <w:proofErr w:type="spellEnd"/>
      <w:r w:rsidR="00AA11E6">
        <w:rPr>
          <w:lang w:eastAsia="ko-KR"/>
        </w:rPr>
        <w:t>(int *</w:t>
      </w:r>
      <w:proofErr w:type="spellStart"/>
      <w:r w:rsidR="00AA11E6">
        <w:rPr>
          <w:lang w:eastAsia="ko-KR"/>
        </w:rPr>
        <w:t>ledList</w:t>
      </w:r>
      <w:proofErr w:type="spellEnd"/>
      <w:r w:rsidR="00AA11E6">
        <w:rPr>
          <w:lang w:eastAsia="ko-KR"/>
        </w:rPr>
        <w:t>, int</w:t>
      </w:r>
      <w:r w:rsidR="00F118B5">
        <w:rPr>
          <w:lang w:eastAsia="ko-KR"/>
        </w:rPr>
        <w:t xml:space="preserve"> </w:t>
      </w:r>
      <w:proofErr w:type="spellStart"/>
      <w:r w:rsidR="00F118B5">
        <w:rPr>
          <w:lang w:eastAsia="ko-KR"/>
        </w:rPr>
        <w:t>hex_number</w:t>
      </w:r>
      <w:proofErr w:type="spellEnd"/>
      <w:r w:rsidR="00AA11E6">
        <w:rPr>
          <w:lang w:eastAsia="ko-KR"/>
        </w:rPr>
        <w:t xml:space="preserve">): </w:t>
      </w:r>
      <w:proofErr w:type="spellStart"/>
      <w:r w:rsidR="00AA11E6">
        <w:rPr>
          <w:rFonts w:hint="eastAsia"/>
          <w:lang w:eastAsia="ko-KR"/>
        </w:rPr>
        <w:t>l</w:t>
      </w:r>
      <w:r w:rsidR="00AA11E6">
        <w:rPr>
          <w:lang w:eastAsia="ko-KR"/>
        </w:rPr>
        <w:t>edList</w:t>
      </w:r>
      <w:proofErr w:type="spellEnd"/>
      <w:r w:rsidR="00AA11E6">
        <w:rPr>
          <w:rFonts w:hint="eastAsia"/>
          <w:lang w:eastAsia="ko-KR"/>
        </w:rPr>
        <w:t>와</w:t>
      </w:r>
      <w:r w:rsidR="00AA11E6">
        <w:rPr>
          <w:rFonts w:hint="eastAsia"/>
          <w:lang w:eastAsia="ko-KR"/>
        </w:rPr>
        <w:t xml:space="preserve"> </w:t>
      </w:r>
      <w:r w:rsidR="00DA1914">
        <w:rPr>
          <w:rFonts w:hint="eastAsia"/>
          <w:lang w:eastAsia="ko-KR"/>
        </w:rPr>
        <w:t>1</w:t>
      </w:r>
      <w:r w:rsidR="00DA1914">
        <w:rPr>
          <w:lang w:eastAsia="ko-KR"/>
        </w:rPr>
        <w:t>6</w:t>
      </w:r>
      <w:r w:rsidR="00DA1914">
        <w:rPr>
          <w:rFonts w:hint="eastAsia"/>
          <w:lang w:eastAsia="ko-KR"/>
        </w:rPr>
        <w:t>진수인</w:t>
      </w:r>
      <w:r w:rsidR="00DA1914">
        <w:rPr>
          <w:rFonts w:hint="eastAsia"/>
          <w:lang w:eastAsia="ko-KR"/>
        </w:rPr>
        <w:t xml:space="preserve"> </w:t>
      </w:r>
      <w:proofErr w:type="spellStart"/>
      <w:r w:rsidR="00DA1914">
        <w:rPr>
          <w:lang w:eastAsia="ko-KR"/>
        </w:rPr>
        <w:t>hex_number</w:t>
      </w:r>
      <w:proofErr w:type="spellEnd"/>
      <w:r w:rsidR="00DA1914">
        <w:rPr>
          <w:rFonts w:hint="eastAsia"/>
          <w:lang w:eastAsia="ko-KR"/>
        </w:rPr>
        <w:t>을</w:t>
      </w:r>
      <w:r w:rsidR="00DA1914">
        <w:rPr>
          <w:rFonts w:hint="eastAsia"/>
          <w:lang w:eastAsia="ko-KR"/>
        </w:rPr>
        <w:t xml:space="preserve"> </w:t>
      </w:r>
      <w:r w:rsidR="00DA1914">
        <w:rPr>
          <w:rFonts w:hint="eastAsia"/>
          <w:lang w:eastAsia="ko-KR"/>
        </w:rPr>
        <w:t>받아</w:t>
      </w:r>
      <w:r w:rsidR="00855FE8">
        <w:rPr>
          <w:lang w:eastAsia="ko-KR"/>
        </w:rPr>
        <w:t>2</w:t>
      </w:r>
      <w:r w:rsidR="00855FE8">
        <w:rPr>
          <w:rFonts w:hint="eastAsia"/>
          <w:lang w:eastAsia="ko-KR"/>
        </w:rPr>
        <w:t>진수로</w:t>
      </w:r>
      <w:r w:rsidR="00855FE8">
        <w:rPr>
          <w:rFonts w:hint="eastAsia"/>
          <w:lang w:eastAsia="ko-KR"/>
        </w:rPr>
        <w:t xml:space="preserve"> </w:t>
      </w:r>
      <w:r w:rsidR="001C5DB9">
        <w:rPr>
          <w:rFonts w:hint="eastAsia"/>
          <w:lang w:eastAsia="ko-KR"/>
        </w:rPr>
        <w:t>보아</w:t>
      </w:r>
      <w:r w:rsidR="00855FE8">
        <w:rPr>
          <w:rFonts w:hint="eastAsia"/>
          <w:lang w:eastAsia="ko-KR"/>
        </w:rPr>
        <w:t xml:space="preserve"> </w:t>
      </w:r>
      <w:r w:rsidR="00855FE8">
        <w:rPr>
          <w:rFonts w:hint="eastAsia"/>
          <w:lang w:eastAsia="ko-KR"/>
        </w:rPr>
        <w:t>각각의</w:t>
      </w:r>
      <w:r w:rsidR="00855FE8">
        <w:rPr>
          <w:rFonts w:hint="eastAsia"/>
          <w:lang w:eastAsia="ko-KR"/>
        </w:rPr>
        <w:t xml:space="preserve"> </w:t>
      </w:r>
      <w:r w:rsidR="00855FE8">
        <w:rPr>
          <w:rFonts w:hint="eastAsia"/>
          <w:lang w:eastAsia="ko-KR"/>
        </w:rPr>
        <w:t>순서에</w:t>
      </w:r>
      <w:r w:rsidR="00855FE8">
        <w:rPr>
          <w:rFonts w:hint="eastAsia"/>
          <w:lang w:eastAsia="ko-KR"/>
        </w:rPr>
        <w:t xml:space="preserve"> </w:t>
      </w:r>
      <w:r w:rsidR="00855FE8">
        <w:rPr>
          <w:lang w:eastAsia="ko-KR"/>
        </w:rPr>
        <w:t>1</w:t>
      </w:r>
      <w:r w:rsidR="00855FE8">
        <w:rPr>
          <w:rFonts w:hint="eastAsia"/>
          <w:lang w:eastAsia="ko-KR"/>
        </w:rPr>
        <w:t>이</w:t>
      </w:r>
      <w:r w:rsidR="00855FE8">
        <w:rPr>
          <w:rFonts w:hint="eastAsia"/>
          <w:lang w:eastAsia="ko-KR"/>
        </w:rPr>
        <w:t xml:space="preserve"> </w:t>
      </w:r>
      <w:proofErr w:type="spellStart"/>
      <w:r w:rsidR="00855FE8">
        <w:rPr>
          <w:rFonts w:hint="eastAsia"/>
          <w:lang w:eastAsia="ko-KR"/>
        </w:rPr>
        <w:t>입력되어있으면</w:t>
      </w:r>
      <w:proofErr w:type="spellEnd"/>
      <w:r w:rsidR="00855FE8">
        <w:rPr>
          <w:rFonts w:hint="eastAsia"/>
          <w:lang w:eastAsia="ko-KR"/>
        </w:rPr>
        <w:t xml:space="preserve"> </w:t>
      </w:r>
      <w:r w:rsidR="00855FE8">
        <w:rPr>
          <w:lang w:eastAsia="ko-KR"/>
        </w:rPr>
        <w:t>LED</w:t>
      </w:r>
      <w:r w:rsidR="00855FE8">
        <w:rPr>
          <w:rFonts w:hint="eastAsia"/>
          <w:lang w:eastAsia="ko-KR"/>
        </w:rPr>
        <w:t>를</w:t>
      </w:r>
      <w:r w:rsidR="00855FE8">
        <w:rPr>
          <w:rFonts w:hint="eastAsia"/>
          <w:lang w:eastAsia="ko-KR"/>
        </w:rPr>
        <w:t xml:space="preserve"> </w:t>
      </w:r>
      <w:r w:rsidR="00855FE8">
        <w:rPr>
          <w:rFonts w:hint="eastAsia"/>
          <w:lang w:eastAsia="ko-KR"/>
        </w:rPr>
        <w:t>출력해주는</w:t>
      </w:r>
      <w:r w:rsidR="00855FE8">
        <w:rPr>
          <w:rFonts w:hint="eastAsia"/>
          <w:lang w:eastAsia="ko-KR"/>
        </w:rPr>
        <w:t xml:space="preserve"> </w:t>
      </w:r>
      <w:r w:rsidR="00855FE8">
        <w:rPr>
          <w:rFonts w:hint="eastAsia"/>
          <w:lang w:eastAsia="ko-KR"/>
        </w:rPr>
        <w:t>함수이다</w:t>
      </w:r>
      <w:r w:rsidR="00855FE8">
        <w:rPr>
          <w:rFonts w:hint="eastAsia"/>
          <w:lang w:eastAsia="ko-KR"/>
        </w:rPr>
        <w:t>.</w:t>
      </w:r>
    </w:p>
    <w:p w14:paraId="7EE494A9" w14:textId="1DD5A74F" w:rsidR="00A80424" w:rsidRDefault="00A80424" w:rsidP="00A80424">
      <w:pPr>
        <w:rPr>
          <w:lang w:eastAsia="ko-KR"/>
        </w:rPr>
      </w:pPr>
    </w:p>
    <w:p w14:paraId="28804849" w14:textId="03545130" w:rsidR="00A80424" w:rsidRDefault="00A80424" w:rsidP="00A80424">
      <w:pPr>
        <w:rPr>
          <w:lang w:eastAsia="ko-KR"/>
        </w:rPr>
      </w:pPr>
    </w:p>
    <w:p w14:paraId="54BB5A87" w14:textId="77777777" w:rsidR="00A80424" w:rsidRDefault="00A80424" w:rsidP="00A80424">
      <w:pPr>
        <w:rPr>
          <w:rFonts w:hint="eastAsia"/>
          <w:lang w:eastAsia="ko-KR"/>
        </w:rPr>
      </w:pPr>
    </w:p>
    <w:p w14:paraId="2F2F0B3B" w14:textId="1E547B5B" w:rsidR="00C74A27" w:rsidRDefault="00C74A27" w:rsidP="00C74A27">
      <w:pPr>
        <w:pStyle w:val="31"/>
        <w:rPr>
          <w:lang w:eastAsia="ko-KR"/>
        </w:rPr>
      </w:pPr>
      <w:bookmarkStart w:id="7" w:name="_Toc39154007"/>
      <w:r>
        <w:rPr>
          <w:rFonts w:hint="eastAsia"/>
          <w:lang w:eastAsia="ko-KR"/>
        </w:rPr>
        <w:lastRenderedPageBreak/>
        <w:t>에러</w:t>
      </w:r>
      <w:r>
        <w:rPr>
          <w:lang w:eastAsia="ko-KR"/>
        </w:rPr>
        <w:t xml:space="preserve"> </w:t>
      </w:r>
      <w:r w:rsidR="00186857">
        <w:rPr>
          <w:rFonts w:hint="eastAsia"/>
          <w:lang w:eastAsia="ko-KR"/>
        </w:rPr>
        <w:t>판별</w:t>
      </w:r>
      <w:bookmarkEnd w:id="7"/>
    </w:p>
    <w:p w14:paraId="389E96CC" w14:textId="3BEB822A" w:rsidR="00C74A27" w:rsidRDefault="00D50CC9" w:rsidP="00076989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54ED6A56" wp14:editId="466E18BA">
            <wp:extent cx="5797550" cy="4277995"/>
            <wp:effectExtent l="0" t="0" r="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5B9" w14:textId="08B76DD1" w:rsidR="00076989" w:rsidRDefault="00E12CE7" w:rsidP="00076989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첫</w:t>
      </w:r>
      <w:r w:rsidR="002F7386">
        <w:rPr>
          <w:rFonts w:hint="eastAsia"/>
          <w:lang w:eastAsia="ko-KR"/>
        </w:rPr>
        <w:t xml:space="preserve"> </w:t>
      </w:r>
      <w:r w:rsidR="002F7386"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argument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 w:rsidR="002528D6">
        <w:rPr>
          <w:rFonts w:hint="eastAsia"/>
          <w:lang w:eastAsia="ko-KR"/>
        </w:rPr>
        <w:t>아닌</w:t>
      </w:r>
      <w:r w:rsidR="002528D6">
        <w:rPr>
          <w:rFonts w:hint="eastAsia"/>
          <w:lang w:eastAsia="ko-KR"/>
        </w:rPr>
        <w:t xml:space="preserve"> </w:t>
      </w:r>
      <w:r w:rsidR="002528D6">
        <w:rPr>
          <w:rFonts w:hint="eastAsia"/>
          <w:lang w:eastAsia="ko-KR"/>
        </w:rPr>
        <w:t>경우</w:t>
      </w:r>
    </w:p>
    <w:p w14:paraId="7FFCA105" w14:textId="13C6BF3B" w:rsidR="00D50CC9" w:rsidRDefault="00D50CC9" w:rsidP="00076989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argument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4AA2FAF2" w14:textId="2275BE44" w:rsidR="00677B20" w:rsidRDefault="00677B20" w:rsidP="00677B20">
      <w:pPr>
        <w:pStyle w:val="afff1"/>
        <w:numPr>
          <w:ilvl w:val="1"/>
          <w:numId w:val="2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rgument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초과해서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50EBA6E" w14:textId="6D8C9379" w:rsidR="00D50CC9" w:rsidRDefault="00677B20" w:rsidP="00D50CC9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첫</w:t>
      </w:r>
      <w:r w:rsidR="00D50CC9">
        <w:rPr>
          <w:rFonts w:hint="eastAsia"/>
          <w:lang w:eastAsia="ko-KR"/>
        </w:rPr>
        <w:t xml:space="preserve"> </w:t>
      </w:r>
      <w:r w:rsidR="00D50CC9">
        <w:rPr>
          <w:rFonts w:hint="eastAsia"/>
          <w:lang w:eastAsia="ko-KR"/>
        </w:rPr>
        <w:t>번째</w:t>
      </w:r>
      <w:r w:rsidR="00D50CC9">
        <w:rPr>
          <w:rFonts w:hint="eastAsia"/>
          <w:lang w:eastAsia="ko-KR"/>
        </w:rPr>
        <w:t xml:space="preserve"> a</w:t>
      </w:r>
      <w:r w:rsidR="00D50CC9">
        <w:rPr>
          <w:lang w:eastAsia="ko-KR"/>
        </w:rPr>
        <w:t>rgument</w:t>
      </w:r>
      <w:r w:rsidR="00D50CC9">
        <w:rPr>
          <w:rFonts w:hint="eastAsia"/>
          <w:lang w:eastAsia="ko-KR"/>
        </w:rPr>
        <w:t>로</w:t>
      </w:r>
      <w:r w:rsidR="00D50CC9">
        <w:rPr>
          <w:rFonts w:hint="eastAsia"/>
          <w:lang w:eastAsia="ko-KR"/>
        </w:rPr>
        <w:t xml:space="preserve"> </w:t>
      </w:r>
      <w:r w:rsidR="00D50CC9">
        <w:rPr>
          <w:lang w:eastAsia="ko-KR"/>
        </w:rPr>
        <w:t>2</w:t>
      </w:r>
      <w:r w:rsidR="00D50CC9">
        <w:rPr>
          <w:rFonts w:hint="eastAsia"/>
          <w:lang w:eastAsia="ko-KR"/>
        </w:rPr>
        <w:t>를</w:t>
      </w:r>
      <w:r w:rsidR="00D50CC9">
        <w:rPr>
          <w:rFonts w:hint="eastAsia"/>
          <w:lang w:eastAsia="ko-KR"/>
        </w:rPr>
        <w:t xml:space="preserve"> </w:t>
      </w:r>
      <w:r w:rsidR="00D50CC9">
        <w:rPr>
          <w:rFonts w:hint="eastAsia"/>
          <w:lang w:eastAsia="ko-KR"/>
        </w:rPr>
        <w:t>받을</w:t>
      </w:r>
      <w:r w:rsidR="00D50CC9">
        <w:rPr>
          <w:rFonts w:hint="eastAsia"/>
          <w:lang w:eastAsia="ko-KR"/>
        </w:rPr>
        <w:t xml:space="preserve"> </w:t>
      </w:r>
      <w:r w:rsidR="00D50CC9">
        <w:rPr>
          <w:rFonts w:hint="eastAsia"/>
          <w:lang w:eastAsia="ko-KR"/>
        </w:rPr>
        <w:t>때</w:t>
      </w:r>
    </w:p>
    <w:p w14:paraId="0D4C1BF5" w14:textId="762565FE" w:rsidR="00677B20" w:rsidRDefault="00677B20" w:rsidP="00677B20">
      <w:pPr>
        <w:pStyle w:val="afff1"/>
        <w:numPr>
          <w:ilvl w:val="1"/>
          <w:numId w:val="24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argument</w:t>
      </w:r>
      <w:r>
        <w:rPr>
          <w:rFonts w:hint="eastAsia"/>
          <w:lang w:eastAsia="ko-KR"/>
        </w:rPr>
        <w:t>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</w:p>
    <w:p w14:paraId="22E2D9D2" w14:textId="0E62F2F1" w:rsidR="0035521A" w:rsidRDefault="0035521A" w:rsidP="00677B20">
      <w:pPr>
        <w:pStyle w:val="afff1"/>
        <w:numPr>
          <w:ilvl w:val="2"/>
          <w:numId w:val="24"/>
        </w:num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6</w:t>
      </w:r>
      <w:r>
        <w:rPr>
          <w:rFonts w:hint="eastAsia"/>
          <w:lang w:eastAsia="ko-KR"/>
        </w:rPr>
        <w:t>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r>
        <w:rPr>
          <w:lang w:eastAsia="ko-KR"/>
        </w:rPr>
        <w:t>0b100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6f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)</w:t>
      </w:r>
    </w:p>
    <w:p w14:paraId="6C999498" w14:textId="14ED9080" w:rsidR="00E12CE7" w:rsidRDefault="002F7386" w:rsidP="00677B20">
      <w:pPr>
        <w:pStyle w:val="afff1"/>
        <w:numPr>
          <w:ilvl w:val="2"/>
          <w:numId w:val="24"/>
        </w:numPr>
        <w:rPr>
          <w:lang w:eastAsia="ko-KR"/>
        </w:rPr>
      </w:pPr>
      <w:r>
        <w:rPr>
          <w:lang w:eastAsia="ko-KR"/>
        </w:rPr>
        <w:t>16</w:t>
      </w:r>
      <w:r>
        <w:rPr>
          <w:rFonts w:hint="eastAsia"/>
          <w:lang w:eastAsia="ko-KR"/>
        </w:rPr>
        <w:t>진수로</w:t>
      </w:r>
      <w:r>
        <w:rPr>
          <w:rFonts w:hint="eastAsia"/>
          <w:lang w:eastAsia="ko-KR"/>
        </w:rPr>
        <w:t xml:space="preserve"> </w:t>
      </w:r>
      <w:r w:rsidR="002528D6">
        <w:rPr>
          <w:rFonts w:hint="eastAsia"/>
          <w:lang w:eastAsia="ko-KR"/>
        </w:rPr>
        <w:t>입력</w:t>
      </w:r>
      <w:r w:rsidR="002528D6">
        <w:rPr>
          <w:rFonts w:hint="eastAsia"/>
          <w:lang w:eastAsia="ko-KR"/>
        </w:rPr>
        <w:t xml:space="preserve"> </w:t>
      </w:r>
      <w:r w:rsidR="002528D6">
        <w:rPr>
          <w:rFonts w:hint="eastAsia"/>
          <w:lang w:eastAsia="ko-KR"/>
        </w:rPr>
        <w:t>받지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 w:rsidR="00D058EE">
        <w:rPr>
          <w:rFonts w:hint="eastAsia"/>
          <w:lang w:eastAsia="ko-KR"/>
        </w:rPr>
        <w:t xml:space="preserve"> </w:t>
      </w:r>
      <w:r w:rsidR="00D058EE">
        <w:rPr>
          <w:lang w:eastAsia="ko-KR"/>
        </w:rPr>
        <w:t>(0</w:t>
      </w:r>
      <w:r w:rsidR="00D058EE">
        <w:rPr>
          <w:rFonts w:hint="eastAsia"/>
          <w:lang w:eastAsia="ko-KR"/>
        </w:rPr>
        <w:t>x</w:t>
      </w:r>
      <w:r w:rsidR="00AD6960">
        <w:rPr>
          <w:lang w:eastAsia="ko-KR"/>
        </w:rPr>
        <w:t>7z</w:t>
      </w:r>
      <w:r w:rsidR="00AD6960">
        <w:rPr>
          <w:rFonts w:hint="eastAsia"/>
          <w:lang w:eastAsia="ko-KR"/>
        </w:rPr>
        <w:t>나</w:t>
      </w:r>
      <w:r w:rsidR="00AD6960">
        <w:rPr>
          <w:rFonts w:hint="eastAsia"/>
          <w:lang w:eastAsia="ko-KR"/>
        </w:rPr>
        <w:t xml:space="preserve"> </w:t>
      </w:r>
      <w:r w:rsidR="00AD6960">
        <w:rPr>
          <w:lang w:eastAsia="ko-KR"/>
        </w:rPr>
        <w:t xml:space="preserve">0xhj, </w:t>
      </w:r>
      <w:r w:rsidR="00AD6960">
        <w:rPr>
          <w:rFonts w:hint="eastAsia"/>
          <w:lang w:eastAsia="ko-KR"/>
        </w:rPr>
        <w:t>등의</w:t>
      </w:r>
      <w:r w:rsidR="00AD6960">
        <w:rPr>
          <w:rFonts w:hint="eastAsia"/>
          <w:lang w:eastAsia="ko-KR"/>
        </w:rPr>
        <w:t xml:space="preserve"> </w:t>
      </w:r>
      <w:r w:rsidR="00AD6960">
        <w:rPr>
          <w:rFonts w:hint="eastAsia"/>
          <w:lang w:eastAsia="ko-KR"/>
        </w:rPr>
        <w:t>오류</w:t>
      </w:r>
      <w:r w:rsidR="00AD6960">
        <w:rPr>
          <w:lang w:eastAsia="ko-KR"/>
        </w:rPr>
        <w:t xml:space="preserve"> </w:t>
      </w:r>
      <w:r w:rsidR="00AD6960">
        <w:rPr>
          <w:rFonts w:hint="eastAsia"/>
          <w:lang w:eastAsia="ko-KR"/>
        </w:rPr>
        <w:t>처리</w:t>
      </w:r>
      <w:r w:rsidR="00AD6960">
        <w:rPr>
          <w:rFonts w:hint="eastAsia"/>
          <w:lang w:eastAsia="ko-KR"/>
        </w:rPr>
        <w:t>)</w:t>
      </w:r>
    </w:p>
    <w:p w14:paraId="78CD32DF" w14:textId="26D11445" w:rsidR="00CB628A" w:rsidRDefault="00CB628A" w:rsidP="00677B20">
      <w:pPr>
        <w:pStyle w:val="afff1"/>
        <w:numPr>
          <w:ilvl w:val="2"/>
          <w:numId w:val="24"/>
        </w:numPr>
        <w:rPr>
          <w:lang w:eastAsia="ko-KR"/>
        </w:rPr>
      </w:pPr>
      <w:r>
        <w:rPr>
          <w:lang w:eastAsia="ko-KR"/>
        </w:rPr>
        <w:t>Argument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 w:rsidR="00C309D8">
        <w:rPr>
          <w:rFonts w:hint="eastAsia"/>
          <w:lang w:eastAsia="ko-KR"/>
        </w:rPr>
        <w:t>를</w:t>
      </w:r>
      <w:r w:rsidR="00C309D8">
        <w:rPr>
          <w:rFonts w:hint="eastAsia"/>
          <w:lang w:eastAsia="ko-KR"/>
        </w:rPr>
        <w:t xml:space="preserve"> </w:t>
      </w:r>
      <w:r w:rsidR="00C309D8">
        <w:rPr>
          <w:rFonts w:hint="eastAsia"/>
          <w:lang w:eastAsia="ko-KR"/>
        </w:rPr>
        <w:t>초과해서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94A5B42" w14:textId="29454EDB" w:rsidR="002F7386" w:rsidRDefault="00784FBA" w:rsidP="00677B20">
      <w:pPr>
        <w:pStyle w:val="afff1"/>
        <w:numPr>
          <w:ilvl w:val="2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값인</w:t>
      </w:r>
      <w:r>
        <w:rPr>
          <w:rFonts w:hint="eastAsia"/>
          <w:lang w:eastAsia="ko-KR"/>
        </w:rPr>
        <w:t xml:space="preserve"> </w:t>
      </w:r>
      <w:r w:rsidR="00DF18EC">
        <w:rPr>
          <w:lang w:eastAsia="ko-KR"/>
        </w:rPr>
        <w:t>MAX(</w:t>
      </w:r>
      <w:r>
        <w:rPr>
          <w:lang w:eastAsia="ko-KR"/>
        </w:rPr>
        <w:t>0x7f</w:t>
      </w:r>
      <w:r w:rsidR="00DF18EC">
        <w:rPr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C5D05CA" w14:textId="6C991576" w:rsidR="00186857" w:rsidRDefault="00186857" w:rsidP="00186857">
      <w:pPr>
        <w:pStyle w:val="31"/>
        <w:rPr>
          <w:lang w:eastAsia="ko-KR"/>
        </w:rPr>
      </w:pPr>
      <w:bookmarkStart w:id="8" w:name="_Toc39154008"/>
      <w:proofErr w:type="spellStart"/>
      <w:r>
        <w:rPr>
          <w:rFonts w:hint="eastAsia"/>
          <w:lang w:eastAsia="ko-KR"/>
        </w:rPr>
        <w:lastRenderedPageBreak/>
        <w:t>처리문</w:t>
      </w:r>
      <w:bookmarkEnd w:id="8"/>
      <w:proofErr w:type="spellEnd"/>
    </w:p>
    <w:p w14:paraId="47D9334C" w14:textId="6A9995B6" w:rsidR="00186857" w:rsidRDefault="007B6287" w:rsidP="0071126F">
      <w:pPr>
        <w:pStyle w:val="41"/>
        <w:rPr>
          <w:lang w:eastAsia="ko-KR"/>
        </w:rPr>
      </w:pPr>
      <w:r>
        <w:rPr>
          <w:rFonts w:hint="eastAsia"/>
          <w:lang w:eastAsia="ko-KR"/>
        </w:rPr>
        <w:t>첫</w:t>
      </w:r>
      <w:r w:rsidR="004631B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FE15CEF" w14:textId="755EBDCE" w:rsidR="0071126F" w:rsidRDefault="00D9049F" w:rsidP="00CF613B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4EA48D95" wp14:editId="0A043FA3">
            <wp:extent cx="5797550" cy="356679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D48E" w14:textId="154DB1A3" w:rsidR="0071126F" w:rsidRDefault="00D9049F" w:rsidP="007B6287">
      <w:pPr>
        <w:pStyle w:val="afff1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118</w:t>
      </w:r>
      <w:r w:rsidR="00AF13E7">
        <w:rPr>
          <w:rFonts w:hint="eastAsia"/>
          <w:lang w:eastAsia="ko-KR"/>
        </w:rPr>
        <w:t>L</w:t>
      </w:r>
      <w:r w:rsidR="00AF13E7">
        <w:rPr>
          <w:lang w:eastAsia="ko-KR"/>
        </w:rPr>
        <w:t>ine</w:t>
      </w:r>
      <w:r w:rsidR="007B6287">
        <w:rPr>
          <w:rFonts w:hint="eastAsia"/>
          <w:lang w:eastAsia="ko-KR"/>
        </w:rPr>
        <w:t>~</w:t>
      </w:r>
      <w:r>
        <w:rPr>
          <w:lang w:eastAsia="ko-KR"/>
        </w:rPr>
        <w:t>123</w:t>
      </w:r>
      <w:r w:rsidR="00AF13E7">
        <w:rPr>
          <w:rFonts w:hint="eastAsia"/>
          <w:lang w:eastAsia="ko-KR"/>
        </w:rPr>
        <w:t>L</w:t>
      </w:r>
      <w:r w:rsidR="00AF13E7">
        <w:rPr>
          <w:lang w:eastAsia="ko-KR"/>
        </w:rPr>
        <w:t>ine</w:t>
      </w:r>
      <w:r w:rsidR="007B6287">
        <w:rPr>
          <w:lang w:eastAsia="ko-KR"/>
        </w:rPr>
        <w:t xml:space="preserve">: </w:t>
      </w:r>
      <w:r w:rsidR="00AF13E7">
        <w:rPr>
          <w:rFonts w:hint="eastAsia"/>
          <w:lang w:eastAsia="ko-KR"/>
        </w:rPr>
        <w:t>1</w:t>
      </w:r>
      <w:r w:rsidR="00AF13E7">
        <w:rPr>
          <w:rFonts w:hint="eastAsia"/>
          <w:lang w:eastAsia="ko-KR"/>
        </w:rPr>
        <w:t>부터</w:t>
      </w:r>
      <w:r w:rsidR="00AF13E7">
        <w:rPr>
          <w:rFonts w:hint="eastAsia"/>
          <w:lang w:eastAsia="ko-KR"/>
        </w:rPr>
        <w:t xml:space="preserve"> </w:t>
      </w:r>
      <w:r w:rsidR="00AF13E7">
        <w:rPr>
          <w:lang w:eastAsia="ko-KR"/>
        </w:rPr>
        <w:t>F</w:t>
      </w:r>
      <w:r w:rsidR="00AF13E7">
        <w:rPr>
          <w:rFonts w:hint="eastAsia"/>
          <w:lang w:eastAsia="ko-KR"/>
        </w:rPr>
        <w:t>까지</w:t>
      </w:r>
      <w:r w:rsidR="00AF13E7">
        <w:rPr>
          <w:rFonts w:hint="eastAsia"/>
          <w:lang w:eastAsia="ko-KR"/>
        </w:rPr>
        <w:t xml:space="preserve"> </w:t>
      </w:r>
      <w:r w:rsidR="00AF13E7">
        <w:rPr>
          <w:rFonts w:hint="eastAsia"/>
          <w:lang w:eastAsia="ko-KR"/>
        </w:rPr>
        <w:t>차례대로</w:t>
      </w:r>
      <w:r w:rsidR="00AF13E7">
        <w:rPr>
          <w:rFonts w:hint="eastAsia"/>
          <w:lang w:eastAsia="ko-KR"/>
        </w:rPr>
        <w:t xml:space="preserve"> </w:t>
      </w:r>
      <w:r w:rsidR="00AF13E7">
        <w:rPr>
          <w:lang w:eastAsia="ko-KR"/>
        </w:rPr>
        <w:t>16</w:t>
      </w:r>
      <w:r w:rsidR="00AF13E7">
        <w:rPr>
          <w:rFonts w:hint="eastAsia"/>
          <w:lang w:eastAsia="ko-KR"/>
        </w:rPr>
        <w:t>진수</w:t>
      </w:r>
      <w:r w:rsidR="00AF13E7">
        <w:rPr>
          <w:rFonts w:hint="eastAsia"/>
          <w:lang w:eastAsia="ko-KR"/>
        </w:rPr>
        <w:t xml:space="preserve"> </w:t>
      </w:r>
      <w:r w:rsidR="00AF13E7">
        <w:rPr>
          <w:rFonts w:hint="eastAsia"/>
          <w:lang w:eastAsia="ko-KR"/>
        </w:rPr>
        <w:t>출력</w:t>
      </w:r>
    </w:p>
    <w:p w14:paraId="52E5B75A" w14:textId="6A6AE686" w:rsidR="006A3B07" w:rsidRDefault="00AF13E7" w:rsidP="007B6287">
      <w:pPr>
        <w:pStyle w:val="afff1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1</w:t>
      </w:r>
      <w:r w:rsidR="00D9049F">
        <w:rPr>
          <w:lang w:eastAsia="ko-KR"/>
        </w:rPr>
        <w:t>24</w:t>
      </w:r>
      <w:r>
        <w:rPr>
          <w:lang w:eastAsia="ko-KR"/>
        </w:rPr>
        <w:t>Line~1</w:t>
      </w:r>
      <w:r w:rsidR="00D9049F">
        <w:rPr>
          <w:lang w:eastAsia="ko-KR"/>
        </w:rPr>
        <w:t>37</w:t>
      </w:r>
      <w:r>
        <w:rPr>
          <w:lang w:eastAsia="ko-KR"/>
        </w:rPr>
        <w:t xml:space="preserve">Line: </w:t>
      </w:r>
    </w:p>
    <w:p w14:paraId="3A86275A" w14:textId="51B7EB4F" w:rsidR="00AF13E7" w:rsidRDefault="006A3B07" w:rsidP="006A3B07">
      <w:pPr>
        <w:pStyle w:val="afff1"/>
        <w:numPr>
          <w:ilvl w:val="1"/>
          <w:numId w:val="24"/>
        </w:num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</w:t>
      </w:r>
      <w:r>
        <w:rPr>
          <w:rFonts w:hint="eastAsia"/>
          <w:lang w:eastAsia="ko-KR"/>
        </w:rPr>
        <w:t>까지의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randNum</w:t>
      </w:r>
      <w:proofErr w:type="spellEnd"/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입력받음</w:t>
      </w:r>
      <w:proofErr w:type="spellEnd"/>
    </w:p>
    <w:p w14:paraId="17CB19F5" w14:textId="7D7A6E9A" w:rsidR="006A3B07" w:rsidRDefault="006A3B07" w:rsidP="006A3B07">
      <w:pPr>
        <w:pStyle w:val="afff1"/>
        <w:numPr>
          <w:ilvl w:val="1"/>
          <w:numId w:val="2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andNum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중복체크를</w:t>
      </w:r>
      <w:r w:rsidR="00280F95"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함</w:t>
      </w:r>
      <w:r w:rsidR="00280F95">
        <w:rPr>
          <w:rFonts w:hint="eastAsia"/>
          <w:lang w:eastAsia="ko-KR"/>
        </w:rPr>
        <w:t>(</w:t>
      </w:r>
      <w:r w:rsidR="00280F95">
        <w:rPr>
          <w:rFonts w:hint="eastAsia"/>
          <w:lang w:eastAsia="ko-KR"/>
        </w:rPr>
        <w:t>위의</w:t>
      </w:r>
      <w:r w:rsidR="00280F95"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경우</w:t>
      </w:r>
      <w:r w:rsidR="00280F95"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중복이면</w:t>
      </w:r>
      <w:r w:rsidR="00280F95">
        <w:rPr>
          <w:rFonts w:hint="eastAsia"/>
          <w:lang w:eastAsia="ko-KR"/>
        </w:rPr>
        <w:t xml:space="preserve"> </w:t>
      </w:r>
      <w:r w:rsidR="00280F95">
        <w:rPr>
          <w:lang w:eastAsia="ko-KR"/>
        </w:rPr>
        <w:t>1</w:t>
      </w:r>
      <w:r w:rsidR="00280F95">
        <w:rPr>
          <w:rFonts w:hint="eastAsia"/>
          <w:lang w:eastAsia="ko-KR"/>
        </w:rPr>
        <w:t>이라고</w:t>
      </w:r>
      <w:r w:rsidR="00280F95"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설정해</w:t>
      </w:r>
      <w:r w:rsidR="00280F95">
        <w:rPr>
          <w:rFonts w:hint="eastAsia"/>
          <w:lang w:eastAsia="ko-KR"/>
        </w:rPr>
        <w:t xml:space="preserve"> </w:t>
      </w:r>
      <w:r w:rsidR="00280F95">
        <w:rPr>
          <w:rFonts w:hint="eastAsia"/>
          <w:lang w:eastAsia="ko-KR"/>
        </w:rPr>
        <w:t>둠</w:t>
      </w:r>
      <w:r w:rsidR="00280F95">
        <w:rPr>
          <w:rFonts w:hint="eastAsia"/>
          <w:lang w:eastAsia="ko-KR"/>
        </w:rPr>
        <w:t>)</w:t>
      </w:r>
    </w:p>
    <w:p w14:paraId="1079BF1E" w14:textId="74E50C8D" w:rsidR="00DF3BEC" w:rsidRDefault="00DF3BEC" w:rsidP="00DF3BEC">
      <w:pPr>
        <w:pStyle w:val="afff1"/>
        <w:numPr>
          <w:ilvl w:val="2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중복일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반복문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06C056ED" w14:textId="31E64429" w:rsidR="009D1F30" w:rsidRDefault="00A05F44" w:rsidP="009D1F30">
      <w:pPr>
        <w:pStyle w:val="afff1"/>
        <w:numPr>
          <w:ilvl w:val="2"/>
          <w:numId w:val="24"/>
        </w:numPr>
        <w:rPr>
          <w:lang w:eastAsia="ko-KR"/>
        </w:rPr>
      </w:pPr>
      <w:r>
        <w:rPr>
          <w:rFonts w:hint="eastAsia"/>
          <w:lang w:eastAsia="ko-KR"/>
        </w:rPr>
        <w:t>중복이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 w:rsidR="009D1F30">
        <w:rPr>
          <w:rFonts w:hint="eastAsia"/>
          <w:lang w:eastAsia="ko-KR"/>
        </w:rPr>
        <w:t>중복확인용</w:t>
      </w:r>
      <w:r w:rsidR="009D1F30">
        <w:rPr>
          <w:rFonts w:hint="eastAsia"/>
          <w:lang w:eastAsia="ko-KR"/>
        </w:rPr>
        <w:t xml:space="preserve"> </w:t>
      </w:r>
      <w:r w:rsidR="009D1F30"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 w:rsidR="009D1F30">
        <w:rPr>
          <w:lang w:eastAsia="ko-KR"/>
        </w:rPr>
        <w:br/>
      </w:r>
      <w:r w:rsidR="009D1F30">
        <w:rPr>
          <w:rFonts w:hint="eastAsia"/>
          <w:lang w:eastAsia="ko-KR"/>
        </w:rPr>
        <w:t>L</w:t>
      </w:r>
      <w:r w:rsidR="009D1F30">
        <w:rPr>
          <w:lang w:eastAsia="ko-KR"/>
        </w:rPr>
        <w:t xml:space="preserve">ED </w:t>
      </w:r>
      <w:r w:rsidR="009D1F30">
        <w:rPr>
          <w:rFonts w:hint="eastAsia"/>
          <w:lang w:eastAsia="ko-KR"/>
        </w:rPr>
        <w:t>출력</w:t>
      </w:r>
      <w:r w:rsidR="009D1F30">
        <w:rPr>
          <w:rFonts w:hint="eastAsia"/>
          <w:lang w:eastAsia="ko-KR"/>
        </w:rPr>
        <w:t xml:space="preserve"> </w:t>
      </w:r>
      <w:r w:rsidR="009D1F30">
        <w:rPr>
          <w:rFonts w:hint="eastAsia"/>
          <w:lang w:eastAsia="ko-KR"/>
        </w:rPr>
        <w:t>후</w:t>
      </w:r>
      <w:r w:rsidR="009D1F30">
        <w:rPr>
          <w:rFonts w:hint="eastAsia"/>
          <w:lang w:eastAsia="ko-KR"/>
        </w:rPr>
        <w:t xml:space="preserve"> </w:t>
      </w:r>
      <w:r w:rsidR="009D1F30">
        <w:rPr>
          <w:lang w:eastAsia="ko-KR"/>
        </w:rPr>
        <w:t>0.5</w:t>
      </w:r>
      <w:r w:rsidR="009D1F30">
        <w:rPr>
          <w:rFonts w:hint="eastAsia"/>
          <w:lang w:eastAsia="ko-KR"/>
        </w:rPr>
        <w:t>초</w:t>
      </w:r>
      <w:r w:rsidR="009D1F30">
        <w:rPr>
          <w:rFonts w:hint="eastAsia"/>
          <w:lang w:eastAsia="ko-KR"/>
        </w:rPr>
        <w:t xml:space="preserve"> </w:t>
      </w:r>
      <w:r w:rsidR="009D1F30">
        <w:rPr>
          <w:rFonts w:hint="eastAsia"/>
          <w:lang w:eastAsia="ko-KR"/>
        </w:rPr>
        <w:t>지연</w:t>
      </w:r>
      <w:r w:rsidR="009D1F30">
        <w:rPr>
          <w:rFonts w:hint="eastAsia"/>
          <w:lang w:eastAsia="ko-KR"/>
        </w:rPr>
        <w:t xml:space="preserve"> </w:t>
      </w:r>
      <w:r w:rsidR="009D1F30">
        <w:rPr>
          <w:rFonts w:hint="eastAsia"/>
          <w:lang w:eastAsia="ko-KR"/>
        </w:rPr>
        <w:t>뒤</w:t>
      </w:r>
      <w:r w:rsidR="009D1F30">
        <w:rPr>
          <w:rFonts w:hint="eastAsia"/>
          <w:lang w:eastAsia="ko-KR"/>
        </w:rPr>
        <w:t xml:space="preserve"> </w:t>
      </w:r>
      <w:r w:rsidR="009D1F30">
        <w:rPr>
          <w:lang w:eastAsia="ko-KR"/>
        </w:rPr>
        <w:t>LED</w:t>
      </w:r>
      <w:r w:rsidR="009D1F30">
        <w:rPr>
          <w:rFonts w:hint="eastAsia"/>
          <w:lang w:eastAsia="ko-KR"/>
        </w:rPr>
        <w:t>를</w:t>
      </w:r>
      <w:r w:rsidR="009D1F30">
        <w:rPr>
          <w:rFonts w:hint="eastAsia"/>
          <w:lang w:eastAsia="ko-KR"/>
        </w:rPr>
        <w:t xml:space="preserve"> </w:t>
      </w:r>
      <w:r w:rsidR="009D1F30">
        <w:rPr>
          <w:rFonts w:hint="eastAsia"/>
          <w:lang w:eastAsia="ko-KR"/>
        </w:rPr>
        <w:t>끔</w:t>
      </w:r>
    </w:p>
    <w:p w14:paraId="69D1AA31" w14:textId="7118F5CF" w:rsidR="00CF613B" w:rsidRDefault="000C6FEB" w:rsidP="00CF613B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첫</w:t>
      </w:r>
      <w:r w:rsidR="004631B9">
        <w:rPr>
          <w:rFonts w:hint="eastAsia"/>
          <w:lang w:eastAsia="ko-KR"/>
        </w:rPr>
        <w:t xml:space="preserve"> </w:t>
      </w:r>
      <w:r w:rsidR="00CF613B">
        <w:rPr>
          <w:rFonts w:hint="eastAsia"/>
          <w:lang w:eastAsia="ko-KR"/>
        </w:rPr>
        <w:t>번째</w:t>
      </w:r>
      <w:r w:rsidR="00CF613B">
        <w:rPr>
          <w:rFonts w:hint="eastAsia"/>
          <w:lang w:eastAsia="ko-KR"/>
        </w:rPr>
        <w:t xml:space="preserve"> </w:t>
      </w:r>
      <w:r w:rsidR="00CF613B">
        <w:rPr>
          <w:rFonts w:hint="eastAsia"/>
          <w:lang w:eastAsia="ko-KR"/>
        </w:rPr>
        <w:t>인자가</w:t>
      </w:r>
      <w:r w:rsidR="00CF613B">
        <w:rPr>
          <w:rFonts w:hint="eastAsia"/>
          <w:lang w:eastAsia="ko-KR"/>
        </w:rPr>
        <w:t xml:space="preserve"> </w:t>
      </w:r>
      <w:r w:rsidR="00CF613B">
        <w:rPr>
          <w:lang w:eastAsia="ko-KR"/>
        </w:rPr>
        <w:t>2</w:t>
      </w:r>
      <w:r w:rsidR="00CF613B">
        <w:rPr>
          <w:rFonts w:hint="eastAsia"/>
          <w:lang w:eastAsia="ko-KR"/>
        </w:rPr>
        <w:t>인</w:t>
      </w:r>
      <w:r w:rsidR="00CF613B">
        <w:rPr>
          <w:rFonts w:hint="eastAsia"/>
          <w:lang w:eastAsia="ko-KR"/>
        </w:rPr>
        <w:t xml:space="preserve"> </w:t>
      </w:r>
      <w:r w:rsidR="00CF613B">
        <w:rPr>
          <w:rFonts w:hint="eastAsia"/>
          <w:lang w:eastAsia="ko-KR"/>
        </w:rPr>
        <w:t>경우</w:t>
      </w:r>
    </w:p>
    <w:p w14:paraId="22E50004" w14:textId="7DAB8C62" w:rsidR="009C1C70" w:rsidRDefault="00D9049F" w:rsidP="00C121F8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39357A45" wp14:editId="5519AE20">
            <wp:extent cx="5797550" cy="8026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14:paraId="5CDFBA1E" w14:textId="14BB3C1C" w:rsidR="007D6CF2" w:rsidRDefault="004631B9" w:rsidP="007D6CF2">
      <w:pPr>
        <w:pStyle w:val="afff1"/>
        <w:numPr>
          <w:ilvl w:val="0"/>
          <w:numId w:val="24"/>
        </w:numPr>
        <w:rPr>
          <w:lang w:eastAsia="ko-KR"/>
        </w:rPr>
      </w:pP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인자의</w:t>
      </w:r>
      <w:r>
        <w:rPr>
          <w:rFonts w:hint="eastAsia"/>
          <w:lang w:eastAsia="ko-KR"/>
        </w:rPr>
        <w:t xml:space="preserve"> </w:t>
      </w:r>
      <w:r w:rsidR="00C33354">
        <w:rPr>
          <w:rFonts w:hint="eastAsia"/>
          <w:lang w:eastAsia="ko-KR"/>
        </w:rPr>
        <w:t>값을</w:t>
      </w:r>
      <w:r w:rsidR="00C33354">
        <w:rPr>
          <w:rFonts w:hint="eastAsia"/>
          <w:lang w:eastAsia="ko-KR"/>
        </w:rPr>
        <w:t xml:space="preserve"> </w:t>
      </w:r>
      <w:r w:rsidR="00C33354">
        <w:rPr>
          <w:rFonts w:hint="eastAsia"/>
          <w:lang w:eastAsia="ko-KR"/>
        </w:rPr>
        <w:t>확인</w:t>
      </w:r>
      <w:r w:rsidR="00C33354">
        <w:rPr>
          <w:rFonts w:hint="eastAsia"/>
          <w:lang w:eastAsia="ko-KR"/>
        </w:rPr>
        <w:t xml:space="preserve"> </w:t>
      </w:r>
      <w:r w:rsidR="00C33354">
        <w:rPr>
          <w:rFonts w:hint="eastAsia"/>
          <w:lang w:eastAsia="ko-KR"/>
        </w:rPr>
        <w:t>후</w:t>
      </w:r>
      <w:r w:rsidR="00C33354">
        <w:rPr>
          <w:rFonts w:hint="eastAsia"/>
          <w:lang w:eastAsia="ko-KR"/>
        </w:rPr>
        <w:t>,</w:t>
      </w:r>
      <w:r w:rsidR="00C33354">
        <w:rPr>
          <w:lang w:eastAsia="ko-KR"/>
        </w:rPr>
        <w:t xml:space="preserve"> </w:t>
      </w:r>
      <w:r w:rsidR="00C33354">
        <w:rPr>
          <w:rFonts w:hint="eastAsia"/>
          <w:lang w:eastAsia="ko-KR"/>
        </w:rPr>
        <w:t>그에</w:t>
      </w:r>
      <w:r w:rsidR="00C33354">
        <w:rPr>
          <w:rFonts w:hint="eastAsia"/>
          <w:lang w:eastAsia="ko-KR"/>
        </w:rPr>
        <w:t xml:space="preserve"> </w:t>
      </w:r>
      <w:r w:rsidR="00C33354">
        <w:rPr>
          <w:rFonts w:hint="eastAsia"/>
          <w:lang w:eastAsia="ko-KR"/>
        </w:rPr>
        <w:t>따른</w:t>
      </w:r>
      <w:r w:rsidR="00C33354">
        <w:rPr>
          <w:rFonts w:hint="eastAsia"/>
          <w:lang w:eastAsia="ko-KR"/>
        </w:rPr>
        <w:t xml:space="preserve"> </w:t>
      </w:r>
      <w:r w:rsidR="00C33354">
        <w:rPr>
          <w:lang w:eastAsia="ko-KR"/>
        </w:rPr>
        <w:t>LED</w:t>
      </w:r>
      <w:r w:rsidR="00C33354">
        <w:rPr>
          <w:rFonts w:hint="eastAsia"/>
          <w:lang w:eastAsia="ko-KR"/>
        </w:rPr>
        <w:t>를</w:t>
      </w:r>
      <w:r w:rsidR="00C33354">
        <w:rPr>
          <w:rFonts w:hint="eastAsia"/>
          <w:lang w:eastAsia="ko-KR"/>
        </w:rPr>
        <w:t xml:space="preserve"> </w:t>
      </w:r>
      <w:r w:rsidR="00C33354">
        <w:rPr>
          <w:rFonts w:hint="eastAsia"/>
          <w:lang w:eastAsia="ko-KR"/>
        </w:rPr>
        <w:t>출력</w:t>
      </w:r>
    </w:p>
    <w:p w14:paraId="190B418E" w14:textId="14443A0F" w:rsidR="00C121F8" w:rsidRDefault="00C121F8" w:rsidP="00625752">
      <w:pPr>
        <w:pStyle w:val="1"/>
        <w:rPr>
          <w:lang w:eastAsia="ko-KR"/>
        </w:rPr>
      </w:pPr>
      <w:bookmarkStart w:id="10" w:name="_Toc39154009"/>
      <w:r>
        <w:rPr>
          <w:rFonts w:hint="eastAsia"/>
          <w:lang w:eastAsia="ko-KR"/>
        </w:rPr>
        <w:lastRenderedPageBreak/>
        <w:t>결과</w:t>
      </w:r>
      <w:bookmarkEnd w:id="10"/>
    </w:p>
    <w:p w14:paraId="0BD2D014" w14:textId="1594DD27" w:rsidR="00BA67A4" w:rsidRDefault="00BA67A4" w:rsidP="00625752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D62D39" wp14:editId="4102933F">
            <wp:extent cx="2257425" cy="3007283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06" cy="301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 w:rsidR="00625752">
        <w:rPr>
          <w:lang w:eastAsia="ko-KR"/>
        </w:rPr>
        <w:t xml:space="preserve">            </w:t>
      </w:r>
      <w:r>
        <w:rPr>
          <w:noProof/>
          <w:lang w:eastAsia="ko-KR"/>
        </w:rPr>
        <w:drawing>
          <wp:inline distT="0" distB="0" distL="0" distR="0" wp14:anchorId="0D2E8B3D" wp14:editId="3934462A">
            <wp:extent cx="2257425" cy="3007283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067" cy="30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AB62" w14:textId="7ED726CF" w:rsidR="00BA67A4" w:rsidRDefault="00625752" w:rsidP="00625752">
      <w:pPr>
        <w:jc w:val="center"/>
        <w:rPr>
          <w:lang w:eastAsia="ko-KR"/>
        </w:rPr>
      </w:pPr>
      <w:proofErr w:type="gramStart"/>
      <w:r>
        <w:rPr>
          <w:lang w:eastAsia="ko-KR"/>
        </w:rPr>
        <w:t>./</w:t>
      </w:r>
      <w:proofErr w:type="gramEnd"/>
      <w:r>
        <w:rPr>
          <w:lang w:eastAsia="ko-KR"/>
        </w:rPr>
        <w:t xml:space="preserve">App 2 0x 7f </w:t>
      </w:r>
      <w:r>
        <w:rPr>
          <w:rFonts w:hint="eastAsia"/>
          <w:lang w:eastAsia="ko-KR"/>
        </w:rPr>
        <w:t>결과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./App 2 0x71 </w:t>
      </w:r>
      <w:r>
        <w:rPr>
          <w:rFonts w:hint="eastAsia"/>
          <w:lang w:eastAsia="ko-KR"/>
        </w:rPr>
        <w:t>결과</w:t>
      </w:r>
    </w:p>
    <w:p w14:paraId="3649C5A2" w14:textId="472FA075" w:rsidR="00625752" w:rsidRDefault="00625752" w:rsidP="00C121F8">
      <w:pPr>
        <w:rPr>
          <w:lang w:eastAsia="ko-KR"/>
        </w:rPr>
      </w:pPr>
    </w:p>
    <w:p w14:paraId="092B82B9" w14:textId="65429AFE" w:rsidR="00625752" w:rsidRDefault="00625752" w:rsidP="00C121F8">
      <w:pPr>
        <w:rPr>
          <w:lang w:eastAsia="ko-KR"/>
        </w:rPr>
      </w:pPr>
    </w:p>
    <w:p w14:paraId="4740ED6C" w14:textId="20E11856" w:rsidR="00625752" w:rsidRPr="00C121F8" w:rsidRDefault="00625752" w:rsidP="00C121F8">
      <w:pPr>
        <w:rPr>
          <w:lang w:eastAsia="ko-KR"/>
        </w:rPr>
      </w:pP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대체하겠습니다</w:t>
      </w:r>
      <w:r>
        <w:rPr>
          <w:rFonts w:hint="eastAsia"/>
          <w:lang w:eastAsia="ko-KR"/>
        </w:rPr>
        <w:t>.</w:t>
      </w:r>
    </w:p>
    <w:sectPr w:rsidR="00625752" w:rsidRPr="00C121F8">
      <w:headerReference w:type="default" r:id="rId21"/>
      <w:footerReference w:type="default" r:id="rId22"/>
      <w:pgSz w:w="12240" w:h="15840" w:code="1"/>
      <w:pgMar w:top="2520" w:right="1555" w:bottom="1800" w:left="1555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7705F6" w14:textId="77777777" w:rsidR="00EC0CEF" w:rsidRDefault="00EC0CEF">
      <w:pPr>
        <w:spacing w:after="0" w:line="240" w:lineRule="auto"/>
      </w:pPr>
      <w:r>
        <w:separator/>
      </w:r>
    </w:p>
  </w:endnote>
  <w:endnote w:type="continuationSeparator" w:id="0">
    <w:p w14:paraId="394607CE" w14:textId="77777777" w:rsidR="00EC0CEF" w:rsidRDefault="00EC0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62BE0F" w14:textId="77777777" w:rsidR="00C87C24" w:rsidRDefault="00C87C24">
    <w:pPr>
      <w:pStyle w:val="a6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ED676" w14:textId="77777777" w:rsidR="00EC0CEF" w:rsidRDefault="00EC0CEF">
      <w:pPr>
        <w:spacing w:after="0" w:line="240" w:lineRule="auto"/>
      </w:pPr>
      <w:r>
        <w:separator/>
      </w:r>
    </w:p>
  </w:footnote>
  <w:footnote w:type="continuationSeparator" w:id="0">
    <w:p w14:paraId="39C1F4B1" w14:textId="77777777" w:rsidR="00EC0CEF" w:rsidRDefault="00EC0C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02109A" w14:textId="462327CB" w:rsidR="00C87C24" w:rsidRDefault="00C87C24">
    <w:pPr>
      <w:pStyle w:val="HeaderShaded"/>
      <w:tabs>
        <w:tab w:val="left" w:pos="5032"/>
      </w:tabs>
    </w:pPr>
    <w:r>
      <w:rPr>
        <w:rFonts w:hint="eastAsia"/>
        <w:lang w:eastAsia="ko-KR"/>
      </w:rPr>
      <w:t>목차설명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422271" w14:textId="39301ED8" w:rsidR="00C87C24" w:rsidRDefault="00C87C24" w:rsidP="00352682">
    <w:pPr>
      <w:pStyle w:val="HeaderShaded"/>
      <w:ind w:left="0"/>
      <w:rPr>
        <w:lang w:eastAsia="ko-KR"/>
      </w:rPr>
    </w:pPr>
    <w:r>
      <w:rPr>
        <w:rFonts w:hint="eastAsia"/>
        <w:lang w:eastAsia="ko-KR"/>
      </w:rPr>
      <w:t>본문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5" w15:restartNumberingAfterBreak="0">
    <w:nsid w:val="01833E6F"/>
    <w:multiLevelType w:val="hybridMultilevel"/>
    <w:tmpl w:val="064AC91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1D15C1D"/>
    <w:multiLevelType w:val="hybridMultilevel"/>
    <w:tmpl w:val="BEB0EE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1312E67"/>
    <w:multiLevelType w:val="hybridMultilevel"/>
    <w:tmpl w:val="2D627F86"/>
    <w:lvl w:ilvl="0" w:tplc="3F02B1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1F7335AF"/>
    <w:multiLevelType w:val="hybridMultilevel"/>
    <w:tmpl w:val="2188E1B4"/>
    <w:lvl w:ilvl="0" w:tplc="AC081B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42E3CA4"/>
    <w:multiLevelType w:val="hybridMultilevel"/>
    <w:tmpl w:val="FAD217B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267F7FF9"/>
    <w:multiLevelType w:val="hybridMultilevel"/>
    <w:tmpl w:val="5246E01A"/>
    <w:lvl w:ilvl="0" w:tplc="1DC0B89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30039E3"/>
    <w:multiLevelType w:val="hybridMultilevel"/>
    <w:tmpl w:val="0B2CF3F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A2439B8"/>
    <w:multiLevelType w:val="hybridMultilevel"/>
    <w:tmpl w:val="812279AE"/>
    <w:lvl w:ilvl="0" w:tplc="3DA44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5" w15:restartNumberingAfterBreak="0">
    <w:nsid w:val="3D5F261E"/>
    <w:multiLevelType w:val="hybridMultilevel"/>
    <w:tmpl w:val="D63EB48C"/>
    <w:lvl w:ilvl="0" w:tplc="D40A15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38337FB"/>
    <w:multiLevelType w:val="hybridMultilevel"/>
    <w:tmpl w:val="6742D7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B1D5AE7"/>
    <w:multiLevelType w:val="hybridMultilevel"/>
    <w:tmpl w:val="272C157C"/>
    <w:lvl w:ilvl="0" w:tplc="1C22A3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D1556B8"/>
    <w:multiLevelType w:val="hybridMultilevel"/>
    <w:tmpl w:val="75104AB4"/>
    <w:lvl w:ilvl="0" w:tplc="FF4A69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5B95FED"/>
    <w:multiLevelType w:val="hybridMultilevel"/>
    <w:tmpl w:val="60BEE8E8"/>
    <w:lvl w:ilvl="0" w:tplc="61821992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7FA6A42"/>
    <w:multiLevelType w:val="hybridMultilevel"/>
    <w:tmpl w:val="009A85D6"/>
    <w:lvl w:ilvl="0" w:tplc="748A6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DD34020"/>
    <w:multiLevelType w:val="hybridMultilevel"/>
    <w:tmpl w:val="76645E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F016CCD"/>
    <w:multiLevelType w:val="hybridMultilevel"/>
    <w:tmpl w:val="C87022E6"/>
    <w:lvl w:ilvl="0" w:tplc="68EC85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D6F0567"/>
    <w:multiLevelType w:val="hybridMultilevel"/>
    <w:tmpl w:val="C0565E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8"/>
  </w:num>
  <w:num w:numId="7">
    <w:abstractNumId w:val="13"/>
  </w:num>
  <w:num w:numId="8">
    <w:abstractNumId w:val="12"/>
  </w:num>
  <w:num w:numId="9">
    <w:abstractNumId w:val="23"/>
  </w:num>
  <w:num w:numId="10">
    <w:abstractNumId w:val="22"/>
  </w:num>
  <w:num w:numId="11">
    <w:abstractNumId w:val="9"/>
  </w:num>
  <w:num w:numId="12">
    <w:abstractNumId w:val="21"/>
  </w:num>
  <w:num w:numId="13">
    <w:abstractNumId w:val="5"/>
  </w:num>
  <w:num w:numId="14">
    <w:abstractNumId w:val="6"/>
  </w:num>
  <w:num w:numId="15">
    <w:abstractNumId w:val="16"/>
  </w:num>
  <w:num w:numId="16">
    <w:abstractNumId w:val="10"/>
  </w:num>
  <w:num w:numId="17">
    <w:abstractNumId w:val="20"/>
  </w:num>
  <w:num w:numId="18">
    <w:abstractNumId w:val="7"/>
  </w:num>
  <w:num w:numId="19">
    <w:abstractNumId w:val="17"/>
  </w:num>
  <w:num w:numId="20">
    <w:abstractNumId w:val="15"/>
  </w:num>
  <w:num w:numId="21">
    <w:abstractNumId w:val="18"/>
  </w:num>
  <w:num w:numId="22">
    <w:abstractNumId w:val="11"/>
  </w:num>
  <w:num w:numId="23">
    <w:abstractNumId w:val="14"/>
  </w:num>
  <w:num w:numId="24">
    <w:abstractNumId w:val="1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839"/>
    <w:rsid w:val="000005F5"/>
    <w:rsid w:val="0000503D"/>
    <w:rsid w:val="000071BC"/>
    <w:rsid w:val="00010C4A"/>
    <w:rsid w:val="000163C1"/>
    <w:rsid w:val="00042424"/>
    <w:rsid w:val="00045372"/>
    <w:rsid w:val="00045DF0"/>
    <w:rsid w:val="00051966"/>
    <w:rsid w:val="0005235A"/>
    <w:rsid w:val="00055D09"/>
    <w:rsid w:val="00056077"/>
    <w:rsid w:val="00060052"/>
    <w:rsid w:val="00076989"/>
    <w:rsid w:val="0008029A"/>
    <w:rsid w:val="00094428"/>
    <w:rsid w:val="000949E4"/>
    <w:rsid w:val="000B103C"/>
    <w:rsid w:val="000C6FEB"/>
    <w:rsid w:val="000C7E97"/>
    <w:rsid w:val="000D46BA"/>
    <w:rsid w:val="000E1DC4"/>
    <w:rsid w:val="000E489F"/>
    <w:rsid w:val="000F14CE"/>
    <w:rsid w:val="000F53B2"/>
    <w:rsid w:val="00125563"/>
    <w:rsid w:val="00130621"/>
    <w:rsid w:val="00135301"/>
    <w:rsid w:val="00146BB5"/>
    <w:rsid w:val="001538B9"/>
    <w:rsid w:val="001572E6"/>
    <w:rsid w:val="00166C9A"/>
    <w:rsid w:val="00171E22"/>
    <w:rsid w:val="00172F42"/>
    <w:rsid w:val="0017454E"/>
    <w:rsid w:val="00186857"/>
    <w:rsid w:val="001932C7"/>
    <w:rsid w:val="00194F5F"/>
    <w:rsid w:val="001A505D"/>
    <w:rsid w:val="001B7A94"/>
    <w:rsid w:val="001C4C07"/>
    <w:rsid w:val="001C5DB9"/>
    <w:rsid w:val="001C7DA6"/>
    <w:rsid w:val="001D42B4"/>
    <w:rsid w:val="001D7BA9"/>
    <w:rsid w:val="001E4894"/>
    <w:rsid w:val="001F157F"/>
    <w:rsid w:val="001F27A6"/>
    <w:rsid w:val="00204591"/>
    <w:rsid w:val="00211584"/>
    <w:rsid w:val="00225310"/>
    <w:rsid w:val="00237952"/>
    <w:rsid w:val="002510F9"/>
    <w:rsid w:val="002528D6"/>
    <w:rsid w:val="002579BE"/>
    <w:rsid w:val="00257F12"/>
    <w:rsid w:val="00275E04"/>
    <w:rsid w:val="00277870"/>
    <w:rsid w:val="00280F95"/>
    <w:rsid w:val="00282A5B"/>
    <w:rsid w:val="00290E43"/>
    <w:rsid w:val="002A0B70"/>
    <w:rsid w:val="002A4D5B"/>
    <w:rsid w:val="002B4970"/>
    <w:rsid w:val="002C2713"/>
    <w:rsid w:val="002C4042"/>
    <w:rsid w:val="002C5228"/>
    <w:rsid w:val="002C6180"/>
    <w:rsid w:val="002E379A"/>
    <w:rsid w:val="002F7386"/>
    <w:rsid w:val="00306465"/>
    <w:rsid w:val="003257E8"/>
    <w:rsid w:val="00331591"/>
    <w:rsid w:val="00331E57"/>
    <w:rsid w:val="00333E63"/>
    <w:rsid w:val="003350E1"/>
    <w:rsid w:val="00352682"/>
    <w:rsid w:val="0035521A"/>
    <w:rsid w:val="00356493"/>
    <w:rsid w:val="0036345E"/>
    <w:rsid w:val="0038285D"/>
    <w:rsid w:val="003A2445"/>
    <w:rsid w:val="003A7F64"/>
    <w:rsid w:val="003B4184"/>
    <w:rsid w:val="003C576E"/>
    <w:rsid w:val="003E5D37"/>
    <w:rsid w:val="003F3CD6"/>
    <w:rsid w:val="00407F2C"/>
    <w:rsid w:val="00425654"/>
    <w:rsid w:val="00437C2B"/>
    <w:rsid w:val="00443CFD"/>
    <w:rsid w:val="00444366"/>
    <w:rsid w:val="00457608"/>
    <w:rsid w:val="00461C0C"/>
    <w:rsid w:val="00462C3C"/>
    <w:rsid w:val="004631B9"/>
    <w:rsid w:val="00463ECF"/>
    <w:rsid w:val="00467F44"/>
    <w:rsid w:val="00470F98"/>
    <w:rsid w:val="00471332"/>
    <w:rsid w:val="00482F46"/>
    <w:rsid w:val="004B5717"/>
    <w:rsid w:val="004C0B92"/>
    <w:rsid w:val="004D1222"/>
    <w:rsid w:val="004E4F3C"/>
    <w:rsid w:val="005051FF"/>
    <w:rsid w:val="00512449"/>
    <w:rsid w:val="00512AB6"/>
    <w:rsid w:val="00514E4B"/>
    <w:rsid w:val="0052207D"/>
    <w:rsid w:val="00524623"/>
    <w:rsid w:val="0055667D"/>
    <w:rsid w:val="00556B13"/>
    <w:rsid w:val="00566C8C"/>
    <w:rsid w:val="00574A30"/>
    <w:rsid w:val="00585D46"/>
    <w:rsid w:val="00592632"/>
    <w:rsid w:val="005C59F9"/>
    <w:rsid w:val="005C6F84"/>
    <w:rsid w:val="00607E5C"/>
    <w:rsid w:val="006164E6"/>
    <w:rsid w:val="00625752"/>
    <w:rsid w:val="00633C0D"/>
    <w:rsid w:val="0066185E"/>
    <w:rsid w:val="00662123"/>
    <w:rsid w:val="00671389"/>
    <w:rsid w:val="00677B20"/>
    <w:rsid w:val="00682C88"/>
    <w:rsid w:val="00682E11"/>
    <w:rsid w:val="006833FD"/>
    <w:rsid w:val="00685D9A"/>
    <w:rsid w:val="00687C88"/>
    <w:rsid w:val="0069083B"/>
    <w:rsid w:val="006A1E4C"/>
    <w:rsid w:val="006A25C1"/>
    <w:rsid w:val="006A3B07"/>
    <w:rsid w:val="006C23D9"/>
    <w:rsid w:val="006E7ABD"/>
    <w:rsid w:val="0071126F"/>
    <w:rsid w:val="00712D78"/>
    <w:rsid w:val="00725B5E"/>
    <w:rsid w:val="007341C3"/>
    <w:rsid w:val="00734EF5"/>
    <w:rsid w:val="00735986"/>
    <w:rsid w:val="00740E88"/>
    <w:rsid w:val="00741481"/>
    <w:rsid w:val="007453F3"/>
    <w:rsid w:val="00771497"/>
    <w:rsid w:val="00773B17"/>
    <w:rsid w:val="00784FBA"/>
    <w:rsid w:val="00786C59"/>
    <w:rsid w:val="00792928"/>
    <w:rsid w:val="00796FBB"/>
    <w:rsid w:val="007B495F"/>
    <w:rsid w:val="007B5CCE"/>
    <w:rsid w:val="007B6287"/>
    <w:rsid w:val="007D6CF2"/>
    <w:rsid w:val="007E1198"/>
    <w:rsid w:val="007E6236"/>
    <w:rsid w:val="007F7FB3"/>
    <w:rsid w:val="0080680E"/>
    <w:rsid w:val="00817957"/>
    <w:rsid w:val="00837D9D"/>
    <w:rsid w:val="00840F33"/>
    <w:rsid w:val="00847FE3"/>
    <w:rsid w:val="00855FE8"/>
    <w:rsid w:val="008615C7"/>
    <w:rsid w:val="0086588D"/>
    <w:rsid w:val="00876204"/>
    <w:rsid w:val="00897B31"/>
    <w:rsid w:val="008A5A0B"/>
    <w:rsid w:val="008B15E7"/>
    <w:rsid w:val="008B36AA"/>
    <w:rsid w:val="008C42BD"/>
    <w:rsid w:val="008C5E65"/>
    <w:rsid w:val="008E6441"/>
    <w:rsid w:val="008F6B45"/>
    <w:rsid w:val="00901D88"/>
    <w:rsid w:val="00916AF7"/>
    <w:rsid w:val="00924C85"/>
    <w:rsid w:val="00925D7F"/>
    <w:rsid w:val="009261CF"/>
    <w:rsid w:val="00932091"/>
    <w:rsid w:val="00934C47"/>
    <w:rsid w:val="009432CA"/>
    <w:rsid w:val="00975C83"/>
    <w:rsid w:val="00991E21"/>
    <w:rsid w:val="009A438F"/>
    <w:rsid w:val="009B505F"/>
    <w:rsid w:val="009B7688"/>
    <w:rsid w:val="009C1C70"/>
    <w:rsid w:val="009C44E8"/>
    <w:rsid w:val="009D1F30"/>
    <w:rsid w:val="009D4E83"/>
    <w:rsid w:val="009E03CB"/>
    <w:rsid w:val="00A0089C"/>
    <w:rsid w:val="00A0112C"/>
    <w:rsid w:val="00A03FE9"/>
    <w:rsid w:val="00A05F44"/>
    <w:rsid w:val="00A14304"/>
    <w:rsid w:val="00A35678"/>
    <w:rsid w:val="00A41594"/>
    <w:rsid w:val="00A430ED"/>
    <w:rsid w:val="00A52A88"/>
    <w:rsid w:val="00A63C39"/>
    <w:rsid w:val="00A64671"/>
    <w:rsid w:val="00A73E4E"/>
    <w:rsid w:val="00A76461"/>
    <w:rsid w:val="00A76CAB"/>
    <w:rsid w:val="00A76F77"/>
    <w:rsid w:val="00A80424"/>
    <w:rsid w:val="00A810A1"/>
    <w:rsid w:val="00A866E5"/>
    <w:rsid w:val="00AA11E6"/>
    <w:rsid w:val="00AA4028"/>
    <w:rsid w:val="00AB499B"/>
    <w:rsid w:val="00AC11DF"/>
    <w:rsid w:val="00AD6960"/>
    <w:rsid w:val="00AE7774"/>
    <w:rsid w:val="00AF13E7"/>
    <w:rsid w:val="00B03DC0"/>
    <w:rsid w:val="00B12366"/>
    <w:rsid w:val="00B1440E"/>
    <w:rsid w:val="00B30839"/>
    <w:rsid w:val="00B32BAF"/>
    <w:rsid w:val="00B34FBD"/>
    <w:rsid w:val="00B37ED3"/>
    <w:rsid w:val="00B53CBA"/>
    <w:rsid w:val="00B556A8"/>
    <w:rsid w:val="00B72B9C"/>
    <w:rsid w:val="00B831C5"/>
    <w:rsid w:val="00B86E65"/>
    <w:rsid w:val="00B90B92"/>
    <w:rsid w:val="00B95B28"/>
    <w:rsid w:val="00BA53DA"/>
    <w:rsid w:val="00BA67A4"/>
    <w:rsid w:val="00BC1C72"/>
    <w:rsid w:val="00BF2484"/>
    <w:rsid w:val="00BF45BF"/>
    <w:rsid w:val="00BF518E"/>
    <w:rsid w:val="00BF6273"/>
    <w:rsid w:val="00BF6734"/>
    <w:rsid w:val="00C121F8"/>
    <w:rsid w:val="00C309D8"/>
    <w:rsid w:val="00C32A71"/>
    <w:rsid w:val="00C33354"/>
    <w:rsid w:val="00C345DF"/>
    <w:rsid w:val="00C37922"/>
    <w:rsid w:val="00C5089A"/>
    <w:rsid w:val="00C74A27"/>
    <w:rsid w:val="00C81CA1"/>
    <w:rsid w:val="00C87C24"/>
    <w:rsid w:val="00C91392"/>
    <w:rsid w:val="00CA368C"/>
    <w:rsid w:val="00CA44F1"/>
    <w:rsid w:val="00CA466F"/>
    <w:rsid w:val="00CB0AC4"/>
    <w:rsid w:val="00CB628A"/>
    <w:rsid w:val="00CC1CE2"/>
    <w:rsid w:val="00CC2C8D"/>
    <w:rsid w:val="00CC3113"/>
    <w:rsid w:val="00CE0DA0"/>
    <w:rsid w:val="00CE6256"/>
    <w:rsid w:val="00CE6A6F"/>
    <w:rsid w:val="00CF1E18"/>
    <w:rsid w:val="00CF613B"/>
    <w:rsid w:val="00D0006B"/>
    <w:rsid w:val="00D00EBF"/>
    <w:rsid w:val="00D058EE"/>
    <w:rsid w:val="00D10E24"/>
    <w:rsid w:val="00D211C8"/>
    <w:rsid w:val="00D24EA4"/>
    <w:rsid w:val="00D40E1E"/>
    <w:rsid w:val="00D47AF6"/>
    <w:rsid w:val="00D50CC9"/>
    <w:rsid w:val="00D5532E"/>
    <w:rsid w:val="00D61F4A"/>
    <w:rsid w:val="00D6404C"/>
    <w:rsid w:val="00D64083"/>
    <w:rsid w:val="00D82582"/>
    <w:rsid w:val="00D82D8D"/>
    <w:rsid w:val="00D9049F"/>
    <w:rsid w:val="00D9294C"/>
    <w:rsid w:val="00DA1914"/>
    <w:rsid w:val="00DC34C5"/>
    <w:rsid w:val="00DC6B8D"/>
    <w:rsid w:val="00DE5672"/>
    <w:rsid w:val="00DF12C3"/>
    <w:rsid w:val="00DF18EC"/>
    <w:rsid w:val="00DF3BEC"/>
    <w:rsid w:val="00DF5423"/>
    <w:rsid w:val="00E04625"/>
    <w:rsid w:val="00E12CE7"/>
    <w:rsid w:val="00E2386E"/>
    <w:rsid w:val="00E36AD1"/>
    <w:rsid w:val="00E432F5"/>
    <w:rsid w:val="00E601FF"/>
    <w:rsid w:val="00E629D1"/>
    <w:rsid w:val="00E63FC7"/>
    <w:rsid w:val="00E65449"/>
    <w:rsid w:val="00E6736A"/>
    <w:rsid w:val="00E7310C"/>
    <w:rsid w:val="00E82E11"/>
    <w:rsid w:val="00E84EE2"/>
    <w:rsid w:val="00E90D91"/>
    <w:rsid w:val="00E94189"/>
    <w:rsid w:val="00EB1887"/>
    <w:rsid w:val="00EC0CEF"/>
    <w:rsid w:val="00ED65A1"/>
    <w:rsid w:val="00EF2095"/>
    <w:rsid w:val="00F118B5"/>
    <w:rsid w:val="00F16D97"/>
    <w:rsid w:val="00F233AD"/>
    <w:rsid w:val="00F524A3"/>
    <w:rsid w:val="00F61C5A"/>
    <w:rsid w:val="00F67A5D"/>
    <w:rsid w:val="00F72F5E"/>
    <w:rsid w:val="00F75161"/>
    <w:rsid w:val="00F82BA3"/>
    <w:rsid w:val="00F933F7"/>
    <w:rsid w:val="00F94F96"/>
    <w:rsid w:val="00FA4791"/>
    <w:rsid w:val="00FA4A07"/>
    <w:rsid w:val="00FB03E0"/>
    <w:rsid w:val="00FB3BF4"/>
    <w:rsid w:val="00FC1D21"/>
    <w:rsid w:val="00FD2F64"/>
    <w:rsid w:val="00FE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593164"/>
  <w15:docId w15:val="{7F78E54C-1CFD-4ADF-9525-0691A0D3B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7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7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7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7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7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6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customStyle="1" w:styleId="affff7">
    <w:name w:val="바탕글"/>
    <w:rsid w:val="00B95B28"/>
    <w:pPr>
      <w:wordWrap w:val="0"/>
      <w:snapToGrid w:val="0"/>
      <w:spacing w:before="0" w:after="0"/>
      <w:jc w:val="both"/>
      <w:textAlignment w:val="baseline"/>
    </w:pPr>
    <w:rPr>
      <w:rFonts w:ascii="바탕" w:eastAsia="바탕" w:hAnsi="Times New Roman" w:cs="Times New Roman"/>
      <w:color w:val="00000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42\Timeless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5EC7E06460844A8AF6EA8F920271A1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9B29CE9-9EF2-4AD5-B779-8E59C5991185}"/>
      </w:docPartPr>
      <w:docPartBody>
        <w:p w:rsidR="002B5D61" w:rsidRDefault="00DC02A2">
          <w:pPr>
            <w:pStyle w:val="E5EC7E06460844A8AF6EA8F920271A13"/>
          </w:pPr>
          <w:r>
            <w:t>Annual Report</w:t>
          </w:r>
        </w:p>
      </w:docPartBody>
    </w:docPart>
    <w:docPart>
      <w:docPartPr>
        <w:name w:val="67D11806F5EE47418842245AF6FFB3D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3003501-1FC6-4451-8ECB-711EDDD4570D}"/>
      </w:docPartPr>
      <w:docPartBody>
        <w:p w:rsidR="002B5D61" w:rsidRDefault="00DC02A2">
          <w:pPr>
            <w:pStyle w:val="67D11806F5EE47418842245AF6FFB3D6"/>
          </w:pPr>
          <w:r>
            <w:t>[Year]</w:t>
          </w:r>
        </w:p>
      </w:docPartBody>
    </w:docPart>
    <w:docPart>
      <w:docPartPr>
        <w:name w:val="CEA5747537CE4B5C90D1A6D478B31FB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6FA81DB-A3AE-438A-852A-4253DCF999A0}"/>
      </w:docPartPr>
      <w:docPartBody>
        <w:p w:rsidR="002B5D61" w:rsidRDefault="00DC02A2">
          <w:pPr>
            <w:pStyle w:val="CEA5747537CE4B5C90D1A6D478B31FBE"/>
          </w:pPr>
          <w:r>
            <w:t>[You can add an abstract or other key statement here. An abstract is typically a short summary of the document content.]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2A2"/>
    <w:rsid w:val="000408F5"/>
    <w:rsid w:val="000E10F4"/>
    <w:rsid w:val="00161447"/>
    <w:rsid w:val="001736E0"/>
    <w:rsid w:val="0029571E"/>
    <w:rsid w:val="002B5D61"/>
    <w:rsid w:val="003F7D3E"/>
    <w:rsid w:val="004A4E6F"/>
    <w:rsid w:val="004C3EA7"/>
    <w:rsid w:val="00530794"/>
    <w:rsid w:val="00535DE4"/>
    <w:rsid w:val="0059780C"/>
    <w:rsid w:val="006D74CF"/>
    <w:rsid w:val="00715C6F"/>
    <w:rsid w:val="007B28FD"/>
    <w:rsid w:val="0086039F"/>
    <w:rsid w:val="00881B23"/>
    <w:rsid w:val="00894ACA"/>
    <w:rsid w:val="0094344B"/>
    <w:rsid w:val="00952604"/>
    <w:rsid w:val="00A55DD0"/>
    <w:rsid w:val="00B37F72"/>
    <w:rsid w:val="00B956D3"/>
    <w:rsid w:val="00BB4A04"/>
    <w:rsid w:val="00BC4F05"/>
    <w:rsid w:val="00D01C1F"/>
    <w:rsid w:val="00DA54B0"/>
    <w:rsid w:val="00DC02A2"/>
    <w:rsid w:val="00DC5683"/>
    <w:rsid w:val="00DE1266"/>
    <w:rsid w:val="00DF3CFD"/>
    <w:rsid w:val="00F00D12"/>
    <w:rsid w:val="00F755D8"/>
    <w:rsid w:val="00F9410D"/>
    <w:rsid w:val="00FA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ED59D71AEB464537BCC8B94DB8660674">
    <w:name w:val="ED59D71AEB464537BCC8B94DB8660674"/>
    <w:pPr>
      <w:widowControl w:val="0"/>
      <w:wordWrap w:val="0"/>
      <w:autoSpaceDE w:val="0"/>
      <w:autoSpaceDN w:val="0"/>
    </w:pPr>
  </w:style>
  <w:style w:type="paragraph" w:customStyle="1" w:styleId="4C7049E0D0B1472DB3B1EC25265AB3FA">
    <w:name w:val="4C7049E0D0B1472DB3B1EC25265AB3FA"/>
    <w:pPr>
      <w:widowControl w:val="0"/>
      <w:wordWrap w:val="0"/>
      <w:autoSpaceDE w:val="0"/>
      <w:autoSpaceDN w:val="0"/>
    </w:pPr>
  </w:style>
  <w:style w:type="paragraph" w:customStyle="1" w:styleId="6E97720560F847DD93B0529DE14A8AC3">
    <w:name w:val="6E97720560F847DD93B0529DE14A8AC3"/>
    <w:pPr>
      <w:widowControl w:val="0"/>
      <w:wordWrap w:val="0"/>
      <w:autoSpaceDE w:val="0"/>
      <w:autoSpaceDN w:val="0"/>
    </w:pPr>
  </w:style>
  <w:style w:type="paragraph" w:customStyle="1" w:styleId="8CC08FA5304E4FEEAB29B142D0A3A8C0">
    <w:name w:val="8CC08FA5304E4FEEAB29B142D0A3A8C0"/>
    <w:pPr>
      <w:widowControl w:val="0"/>
      <w:wordWrap w:val="0"/>
      <w:autoSpaceDE w:val="0"/>
      <w:autoSpaceDN w:val="0"/>
    </w:pPr>
  </w:style>
  <w:style w:type="paragraph" w:customStyle="1" w:styleId="04673A2C45F54462A14C2DBAA0C7FE8B">
    <w:name w:val="04673A2C45F54462A14C2DBAA0C7FE8B"/>
    <w:pPr>
      <w:widowControl w:val="0"/>
      <w:wordWrap w:val="0"/>
      <w:autoSpaceDE w:val="0"/>
      <w:autoSpaceDN w:val="0"/>
    </w:pPr>
  </w:style>
  <w:style w:type="paragraph" w:customStyle="1" w:styleId="D064CECA072A434A81664263EE9017F2">
    <w:name w:val="D064CECA072A434A81664263EE9017F2"/>
    <w:pPr>
      <w:widowControl w:val="0"/>
      <w:wordWrap w:val="0"/>
      <w:autoSpaceDE w:val="0"/>
      <w:autoSpaceDN w:val="0"/>
    </w:pPr>
  </w:style>
  <w:style w:type="paragraph" w:customStyle="1" w:styleId="D806BC6046F346BB92765E0948C69520">
    <w:name w:val="D806BC6046F346BB92765E0948C69520"/>
    <w:pPr>
      <w:widowControl w:val="0"/>
      <w:wordWrap w:val="0"/>
      <w:autoSpaceDE w:val="0"/>
      <w:autoSpaceDN w:val="0"/>
    </w:p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lang w:eastAsia="en-US"/>
    </w:rPr>
  </w:style>
  <w:style w:type="paragraph" w:customStyle="1" w:styleId="DF167E81AF5B4CB99D7452C76B526F4E">
    <w:name w:val="DF167E81AF5B4CB99D7452C76B526F4E"/>
    <w:pPr>
      <w:widowControl w:val="0"/>
      <w:wordWrap w:val="0"/>
      <w:autoSpaceDE w:val="0"/>
      <w:autoSpaceDN w:val="0"/>
    </w:pPr>
  </w:style>
  <w:style w:type="paragraph" w:customStyle="1" w:styleId="2C5E0524EE014CB3868A9CD7D27D12E3">
    <w:name w:val="2C5E0524EE014CB3868A9CD7D27D12E3"/>
    <w:pPr>
      <w:widowControl w:val="0"/>
      <w:wordWrap w:val="0"/>
      <w:autoSpaceDE w:val="0"/>
      <w:autoSpaceDN w:val="0"/>
    </w:pPr>
  </w:style>
  <w:style w:type="paragraph" w:customStyle="1" w:styleId="F8FF54AAEEA743FC94EE40F72D4B23B6">
    <w:name w:val="F8FF54AAEEA743FC94EE40F72D4B23B6"/>
    <w:pPr>
      <w:widowControl w:val="0"/>
      <w:wordWrap w:val="0"/>
      <w:autoSpaceDE w:val="0"/>
      <w:autoSpaceDN w:val="0"/>
    </w:pPr>
  </w:style>
  <w:style w:type="paragraph" w:customStyle="1" w:styleId="9A6C9130A72443018DBDAC37072C0BDD">
    <w:name w:val="9A6C9130A72443018DBDAC37072C0BDD"/>
    <w:pPr>
      <w:widowControl w:val="0"/>
      <w:wordWrap w:val="0"/>
      <w:autoSpaceDE w:val="0"/>
      <w:autoSpaceDN w:val="0"/>
    </w:pPr>
  </w:style>
  <w:style w:type="paragraph" w:customStyle="1" w:styleId="0E81D1D98395477FB322C3256FA94846">
    <w:name w:val="0E81D1D98395477FB322C3256FA94846"/>
    <w:pPr>
      <w:widowControl w:val="0"/>
      <w:wordWrap w:val="0"/>
      <w:autoSpaceDE w:val="0"/>
      <w:autoSpaceDN w:val="0"/>
    </w:pPr>
  </w:style>
  <w:style w:type="paragraph" w:customStyle="1" w:styleId="2E2F71B6FE394808BB9B3212FF419143">
    <w:name w:val="2E2F71B6FE394808BB9B3212FF419143"/>
    <w:pPr>
      <w:widowControl w:val="0"/>
      <w:wordWrap w:val="0"/>
      <w:autoSpaceDE w:val="0"/>
      <w:autoSpaceDN w:val="0"/>
    </w:pPr>
  </w:style>
  <w:style w:type="paragraph" w:customStyle="1" w:styleId="D0295A63DCF94661B59A4A5DF7965683">
    <w:name w:val="D0295A63DCF94661B59A4A5DF7965683"/>
    <w:pPr>
      <w:widowControl w:val="0"/>
      <w:wordWrap w:val="0"/>
      <w:autoSpaceDE w:val="0"/>
      <w:autoSpaceDN w:val="0"/>
    </w:pPr>
  </w:style>
  <w:style w:type="paragraph" w:customStyle="1" w:styleId="EA44298A2EBD4485BFCFACA1BFF95BE7">
    <w:name w:val="EA44298A2EBD4485BFCFACA1BFF95BE7"/>
    <w:pPr>
      <w:widowControl w:val="0"/>
      <w:wordWrap w:val="0"/>
      <w:autoSpaceDE w:val="0"/>
      <w:autoSpaceDN w:val="0"/>
    </w:pPr>
  </w:style>
  <w:style w:type="paragraph" w:customStyle="1" w:styleId="BF6BC82929804CDBBCD3DCFCBB5E6DF4">
    <w:name w:val="BF6BC82929804CDBBCD3DCFCBB5E6DF4"/>
    <w:pPr>
      <w:widowControl w:val="0"/>
      <w:wordWrap w:val="0"/>
      <w:autoSpaceDE w:val="0"/>
      <w:autoSpaceDN w:val="0"/>
    </w:pPr>
  </w:style>
  <w:style w:type="paragraph" w:customStyle="1" w:styleId="B49FCABCC74D44749821DBB98E951845">
    <w:name w:val="B49FCABCC74D44749821DBB98E951845"/>
    <w:pPr>
      <w:widowControl w:val="0"/>
      <w:wordWrap w:val="0"/>
      <w:autoSpaceDE w:val="0"/>
      <w:autoSpaceDN w:val="0"/>
    </w:pPr>
  </w:style>
  <w:style w:type="paragraph" w:customStyle="1" w:styleId="D5565B34D14D445F92229DCC12E642DF">
    <w:name w:val="D5565B34D14D445F92229DCC12E642DF"/>
    <w:pPr>
      <w:widowControl w:val="0"/>
      <w:wordWrap w:val="0"/>
      <w:autoSpaceDE w:val="0"/>
      <w:autoSpaceDN w:val="0"/>
    </w:pPr>
  </w:style>
  <w:style w:type="paragraph" w:customStyle="1" w:styleId="4F420DC8454A45D4B72BD191BE31B592">
    <w:name w:val="4F420DC8454A45D4B72BD191BE31B592"/>
    <w:pPr>
      <w:widowControl w:val="0"/>
      <w:wordWrap w:val="0"/>
      <w:autoSpaceDE w:val="0"/>
      <w:autoSpaceDN w:val="0"/>
    </w:pPr>
  </w:style>
  <w:style w:type="paragraph" w:customStyle="1" w:styleId="F6BD94C4DC4B4FC1987D5ACFA9EF1F61">
    <w:name w:val="F6BD94C4DC4B4FC1987D5ACFA9EF1F61"/>
    <w:pPr>
      <w:widowControl w:val="0"/>
      <w:wordWrap w:val="0"/>
      <w:autoSpaceDE w:val="0"/>
      <w:autoSpaceDN w:val="0"/>
    </w:pPr>
  </w:style>
  <w:style w:type="paragraph" w:customStyle="1" w:styleId="18F4408590034077B801C9ED88542E8D">
    <w:name w:val="18F4408590034077B801C9ED88542E8D"/>
    <w:pPr>
      <w:widowControl w:val="0"/>
      <w:wordWrap w:val="0"/>
      <w:autoSpaceDE w:val="0"/>
      <w:autoSpaceDN w:val="0"/>
    </w:pPr>
  </w:style>
  <w:style w:type="paragraph" w:customStyle="1" w:styleId="A786F1F440F94A2A806AD7AF7751F177">
    <w:name w:val="A786F1F440F94A2A806AD7AF7751F177"/>
    <w:pPr>
      <w:widowControl w:val="0"/>
      <w:wordWrap w:val="0"/>
      <w:autoSpaceDE w:val="0"/>
      <w:autoSpaceDN w:val="0"/>
    </w:pPr>
  </w:style>
  <w:style w:type="paragraph" w:customStyle="1" w:styleId="640E97F71D09431585AB338EB373635A">
    <w:name w:val="640E97F71D09431585AB338EB373635A"/>
    <w:pPr>
      <w:widowControl w:val="0"/>
      <w:wordWrap w:val="0"/>
      <w:autoSpaceDE w:val="0"/>
      <w:autoSpaceDN w:val="0"/>
    </w:pPr>
  </w:style>
  <w:style w:type="paragraph" w:customStyle="1" w:styleId="8FFA8E0E0C9A4F10A15ADB97BB089B7C">
    <w:name w:val="8FFA8E0E0C9A4F10A15ADB97BB089B7C"/>
    <w:pPr>
      <w:widowControl w:val="0"/>
      <w:wordWrap w:val="0"/>
      <w:autoSpaceDE w:val="0"/>
      <w:autoSpaceDN w:val="0"/>
    </w:pPr>
  </w:style>
  <w:style w:type="paragraph" w:customStyle="1" w:styleId="E5EC7E06460844A8AF6EA8F920271A13">
    <w:name w:val="E5EC7E06460844A8AF6EA8F920271A13"/>
    <w:pPr>
      <w:widowControl w:val="0"/>
      <w:wordWrap w:val="0"/>
      <w:autoSpaceDE w:val="0"/>
      <w:autoSpaceDN w:val="0"/>
    </w:pPr>
  </w:style>
  <w:style w:type="paragraph" w:customStyle="1" w:styleId="67D11806F5EE47418842245AF6FFB3D6">
    <w:name w:val="67D11806F5EE47418842245AF6FFB3D6"/>
    <w:pPr>
      <w:widowControl w:val="0"/>
      <w:wordWrap w:val="0"/>
      <w:autoSpaceDE w:val="0"/>
      <w:autoSpaceDN w:val="0"/>
    </w:pPr>
  </w:style>
  <w:style w:type="paragraph" w:customStyle="1" w:styleId="CEA5747537CE4B5C90D1A6D478B31FBE">
    <w:name w:val="CEA5747537CE4B5C90D1A6D478B31FBE"/>
    <w:pPr>
      <w:widowControl w:val="0"/>
      <w:wordWrap w:val="0"/>
      <w:autoSpaceDE w:val="0"/>
      <w:autoSpaceDN w:val="0"/>
    </w:pPr>
  </w:style>
  <w:style w:type="paragraph" w:customStyle="1" w:styleId="9C5DEADF713B441A9E3CB383945227AC">
    <w:name w:val="9C5DEADF713B441A9E3CB383945227AC"/>
    <w:rsid w:val="00535DE4"/>
    <w:pPr>
      <w:widowControl w:val="0"/>
      <w:wordWrap w:val="0"/>
      <w:autoSpaceDE w:val="0"/>
      <w:autoSpaceDN w:val="0"/>
    </w:pPr>
  </w:style>
  <w:style w:type="paragraph" w:customStyle="1" w:styleId="DFBF5DA6EB8A4346A0386EDF2B4CB7AC">
    <w:name w:val="DFBF5DA6EB8A4346A0386EDF2B4CB7AC"/>
    <w:rsid w:val="00535DE4"/>
    <w:pPr>
      <w:widowControl w:val="0"/>
      <w:wordWrap w:val="0"/>
      <w:autoSpaceDE w:val="0"/>
      <w:autoSpaceDN w:val="0"/>
    </w:pPr>
  </w:style>
  <w:style w:type="paragraph" w:customStyle="1" w:styleId="62FCEE5EF4B14768823BA7133707D437">
    <w:name w:val="62FCEE5EF4B14768823BA7133707D437"/>
    <w:rsid w:val="00535DE4"/>
    <w:pPr>
      <w:widowControl w:val="0"/>
      <w:wordWrap w:val="0"/>
      <w:autoSpaceDE w:val="0"/>
      <w:autoSpaceDN w:val="0"/>
    </w:pPr>
  </w:style>
  <w:style w:type="character" w:styleId="a4">
    <w:name w:val="Placeholder Text"/>
    <w:basedOn w:val="a1"/>
    <w:uiPriority w:val="99"/>
    <w:semiHidden/>
    <w:rsid w:val="00A55DD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2020-05-01T00:00:00</PublishDate>
  <Abstract>[201601639 컴퓨터공학부 홍승현]                                                                                 e-mail: cx_nf@naver.com                                        Contact : 010 – 4019 - 2514</Abstract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C57544-08A9-431D-B7E1-E223A81C4B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21C407EC-031F-4DA9-9D46-AE9BA343F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</Template>
  <TotalTime>2102</TotalTime>
  <Pages>10</Pages>
  <Words>369</Words>
  <Characters>2106</Characters>
  <Application>Microsoft Office Word</Application>
  <DocSecurity>0</DocSecurity>
  <Lines>17</Lines>
  <Paragraphs>4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embeded system report</vt:lpstr>
      <vt:lpstr/>
      <vt:lpstr>To Our Stockholders</vt:lpstr>
      <vt:lpstr>    Strategic Highlights</vt:lpstr>
      <vt:lpstr>    Financial Highlights</vt:lpstr>
      <vt:lpstr>    Operating Highlights</vt:lpstr>
      <vt:lpstr>    Looking Ahead</vt:lpstr>
      <vt:lpstr>Financial Summary</vt:lpstr>
      <vt:lpstr>Financial Statements</vt:lpstr>
      <vt:lpstr>    Statement of Financial Position</vt:lpstr>
      <vt:lpstr>    Statement of Comprehensive Income (Profits and Losses)</vt:lpstr>
      <vt:lpstr>    Statement of Changes in Equity</vt:lpstr>
      <vt:lpstr>    Statement of Cash Flows</vt:lpstr>
      <vt:lpstr>Notes to Financial Statements</vt:lpstr>
      <vt:lpstr>    Accounts</vt:lpstr>
      <vt:lpstr>    Debt</vt:lpstr>
      <vt:lpstr>    Going Concern</vt:lpstr>
      <vt:lpstr>    Contingent Liabilities</vt:lpstr>
      <vt:lpstr>    Takeaways</vt:lpstr>
      <vt:lpstr>Independent Auditor’s Report</vt:lpstr>
      <vt:lpstr>Contact Information</vt:lpstr>
      <vt:lpstr>Company Information</vt:lpstr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embeded system report</dc:title>
  <dc:creator>WhiteHyun</dc:creator>
  <cp:keywords/>
  <cp:lastModifiedBy>홍승현</cp:lastModifiedBy>
  <cp:revision>208</cp:revision>
  <cp:lastPrinted>2011-08-05T20:35:00Z</cp:lastPrinted>
  <dcterms:created xsi:type="dcterms:W3CDTF">2019-10-05T00:01:00Z</dcterms:created>
  <dcterms:modified xsi:type="dcterms:W3CDTF">2020-04-30T06:46:00Z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